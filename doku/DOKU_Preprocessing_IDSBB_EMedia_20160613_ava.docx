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60" w:rsidRDefault="007153D6">
      <w:r>
        <w:t>UB Basel. Informatik</w:t>
      </w:r>
    </w:p>
    <w:p w:rsidR="00632915" w:rsidRDefault="007153D6" w:rsidP="00632915">
      <w:pPr>
        <w:pStyle w:val="Titel"/>
      </w:pPr>
      <w:r>
        <w:t>Preprocessing von E-Media Metadaten</w:t>
      </w:r>
    </w:p>
    <w:p w:rsidR="00E25CE3" w:rsidRDefault="00632915" w:rsidP="00632915">
      <w:pPr>
        <w:pStyle w:val="Untertitel"/>
      </w:pPr>
      <w:r>
        <w:t xml:space="preserve">Aufbereiten der </w:t>
      </w:r>
      <w:r w:rsidR="007153D6">
        <w:t>360 MARC von ProQuest/SerialSolutions</w:t>
      </w:r>
      <w:r>
        <w:t xml:space="preserve"> des IDS Basel Bern für </w:t>
      </w:r>
      <w:r w:rsidR="007153D6">
        <w:t>den Import in Swissbib</w:t>
      </w:r>
      <w:r w:rsidR="003D4095">
        <w:t>/CBS</w:t>
      </w:r>
    </w:p>
    <w:p w:rsidR="00787A60" w:rsidRDefault="00632915" w:rsidP="00632915">
      <w:pPr>
        <w:pStyle w:val="Untertitel"/>
      </w:pPr>
      <w:r>
        <w:t xml:space="preserve">Stand: </w:t>
      </w:r>
      <w:r w:rsidR="00424380">
        <w:t>Oktober</w:t>
      </w:r>
      <w:r>
        <w:t xml:space="preserve"> 2016 / Andres von Arx</w:t>
      </w:r>
    </w:p>
    <w:p w:rsidR="00632915" w:rsidRDefault="00632915" w:rsidP="00632915">
      <w:pPr>
        <w:pStyle w:val="Textkrp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zh-CN" w:bidi="hi-IN"/>
        </w:rPr>
        <w:id w:val="1351451323"/>
        <w:docPartObj>
          <w:docPartGallery w:val="Table of Contents"/>
          <w:docPartUnique/>
        </w:docPartObj>
      </w:sdtPr>
      <w:sdtEndPr/>
      <w:sdtContent>
        <w:p w:rsidR="00FF6525" w:rsidRDefault="00FF6525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71606C" w:rsidRDefault="00FF6525">
          <w:pPr>
            <w:pStyle w:val="Verzeichnis1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44867" w:history="1">
            <w:r w:rsidR="0071606C" w:rsidRPr="00960B1C">
              <w:rPr>
                <w:rStyle w:val="Hyperlink"/>
                <w:noProof/>
              </w:rPr>
              <w:t>Datenquellen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_Toc464144867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2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1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68" w:history="1">
            <w:r w:rsidR="0071606C" w:rsidRPr="00960B1C">
              <w:rPr>
                <w:rStyle w:val="Hyperlink"/>
                <w:noProof/>
              </w:rPr>
              <w:t>Preprocessing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_Toc464144868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2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2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69" w:history="1">
            <w:r w:rsidR="0071606C" w:rsidRPr="00960B1C">
              <w:rPr>
                <w:rStyle w:val="Hyperlink"/>
                <w:noProof/>
              </w:rPr>
              <w:t>Programmaufruf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_Toc464144869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2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2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70" w:history="1">
            <w:r w:rsidR="0071606C" w:rsidRPr="00960B1C">
              <w:rPr>
                <w:rStyle w:val="Hyperlink"/>
                <w:noProof/>
              </w:rPr>
              <w:t>Output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_Toc464144870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2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3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71" w:history="1">
            <w:r w:rsidR="0071606C" w:rsidRPr="00960B1C">
              <w:rPr>
                <w:rStyle w:val="Hyperlink"/>
                <w:noProof/>
                <w:lang w:val="en-US"/>
              </w:rPr>
              <w:t>sersol-idsbb-emedia-updates.xml.gz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_Toc464144871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2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3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72" w:history="1">
            <w:r w:rsidR="0071606C" w:rsidRPr="00960B1C">
              <w:rPr>
                <w:rStyle w:val="Hyperlink"/>
                <w:noProof/>
              </w:rPr>
              <w:t>sersol-idsbb-emedia-deletions.txt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_Toc464144872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2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2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73" w:history="1">
            <w:r w:rsidR="0071606C" w:rsidRPr="00960B1C">
              <w:rPr>
                <w:rStyle w:val="Hyperlink"/>
                <w:noProof/>
                <w:lang w:val="en-US"/>
              </w:rPr>
              <w:t>Log von make-idsbb-emedia.sh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_Toc464144873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3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1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74" w:history="1">
            <w:r w:rsidR="0071606C" w:rsidRPr="00960B1C">
              <w:rPr>
                <w:rStyle w:val="Hyperlink"/>
                <w:noProof/>
              </w:rPr>
              <w:t>Datenfluss Preprocessing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_Toc464144874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4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1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75" w:history="1">
            <w:r w:rsidR="0071606C" w:rsidRPr="00960B1C">
              <w:rPr>
                <w:rStyle w:val="Hyperlink"/>
                <w:noProof/>
              </w:rPr>
              <w:t>Die Schattendatenbank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_Toc464144875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5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1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76" w:history="1">
            <w:r w:rsidR="0071606C" w:rsidRPr="00960B1C">
              <w:rPr>
                <w:rStyle w:val="Hyperlink"/>
                <w:noProof/>
              </w:rPr>
              <w:t>Daten und Verzeichnisse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_Toc464144876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5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1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77" w:history="1">
            <w:r w:rsidR="0071606C" w:rsidRPr="00960B1C">
              <w:rPr>
                <w:rStyle w:val="Hyperlink"/>
                <w:noProof/>
              </w:rPr>
              <w:t>Einzelne Skripte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_Toc464144877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6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3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78" w:history="1">
            <w:r w:rsidR="0071606C" w:rsidRPr="00960B1C">
              <w:rPr>
                <w:rStyle w:val="Hyperlink"/>
                <w:noProof/>
              </w:rPr>
              <w:t>ftp-download-data.pl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_Toc464144878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6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3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79" w:history="1">
            <w:r w:rsidR="0071606C" w:rsidRPr="00960B1C">
              <w:rPr>
                <w:rStyle w:val="Hyperlink"/>
                <w:noProof/>
                <w:lang w:val="en-US"/>
              </w:rPr>
              <w:t>merge-erm-ebook-marc.pl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_Toc464144879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6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3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80" w:history="1">
            <w:r w:rsidR="0071606C" w:rsidRPr="00960B1C">
              <w:rPr>
                <w:rStyle w:val="Hyperlink"/>
                <w:noProof/>
              </w:rPr>
              <w:t>normalize_unicode.pl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_Toc464144880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7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3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81" w:history="1">
            <w:r w:rsidR="0071606C" w:rsidRPr="00960B1C">
              <w:rPr>
                <w:rStyle w:val="Hyperlink"/>
                <w:noProof/>
              </w:rPr>
              <w:t>sync-deltas-with-local-db.pl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_Toc464144881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7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3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82" w:history="1">
            <w:r w:rsidR="0071606C" w:rsidRPr="00960B1C">
              <w:rPr>
                <w:rStyle w:val="Hyperlink"/>
                <w:noProof/>
                <w:lang w:val="en-US"/>
              </w:rPr>
              <w:t>create-delta-files.pl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_Toc464144882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7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1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83" w:history="1">
            <w:r w:rsidR="0071606C" w:rsidRPr="00960B1C">
              <w:rPr>
                <w:rStyle w:val="Hyperlink"/>
                <w:noProof/>
                <w:lang w:val="en-US"/>
              </w:rPr>
              <w:t>Logfiles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_Toc464144883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8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3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84" w:history="1">
            <w:r w:rsidR="0071606C" w:rsidRPr="00960B1C">
              <w:rPr>
                <w:rStyle w:val="Hyperlink"/>
                <w:noProof/>
                <w:lang w:val="en-US"/>
              </w:rPr>
              <w:t>RunSummary-Mono.txt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_Toc464144884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8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3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85" w:history="1">
            <w:r w:rsidR="0071606C" w:rsidRPr="00960B1C">
              <w:rPr>
                <w:rStyle w:val="Hyperlink"/>
                <w:noProof/>
              </w:rPr>
              <w:t>RunSummary-Mono-Delta.txt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_Toc464144885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8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71606C" w:rsidRDefault="000D2B6D">
          <w:pPr>
            <w:pStyle w:val="Verzeichnis3"/>
            <w:tabs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de-CH" w:bidi="ar-SA"/>
            </w:rPr>
          </w:pPr>
          <w:hyperlink w:anchor="_Toc464144886" w:history="1">
            <w:r w:rsidR="0071606C" w:rsidRPr="00960B1C">
              <w:rPr>
                <w:rStyle w:val="Hyperlink"/>
                <w:noProof/>
              </w:rPr>
              <w:t>statistik.txt</w:t>
            </w:r>
            <w:r w:rsidR="0071606C">
              <w:rPr>
                <w:noProof/>
                <w:webHidden/>
              </w:rPr>
              <w:tab/>
            </w:r>
            <w:r w:rsidR="0071606C">
              <w:rPr>
                <w:noProof/>
                <w:webHidden/>
              </w:rPr>
              <w:fldChar w:fldCharType="begin"/>
            </w:r>
            <w:r w:rsidR="0071606C">
              <w:rPr>
                <w:noProof/>
                <w:webHidden/>
              </w:rPr>
              <w:instrText xml:space="preserve"> PAGEREF _Toc464144886 \h </w:instrText>
            </w:r>
            <w:r w:rsidR="0071606C">
              <w:rPr>
                <w:noProof/>
                <w:webHidden/>
              </w:rPr>
            </w:r>
            <w:r w:rsidR="0071606C">
              <w:rPr>
                <w:noProof/>
                <w:webHidden/>
              </w:rPr>
              <w:fldChar w:fldCharType="separate"/>
            </w:r>
            <w:r w:rsidR="0071606C">
              <w:rPr>
                <w:noProof/>
                <w:webHidden/>
              </w:rPr>
              <w:t>8</w:t>
            </w:r>
            <w:r w:rsidR="0071606C">
              <w:rPr>
                <w:noProof/>
                <w:webHidden/>
              </w:rPr>
              <w:fldChar w:fldCharType="end"/>
            </w:r>
          </w:hyperlink>
        </w:p>
        <w:p w:rsidR="00FF6525" w:rsidRDefault="00FF6525">
          <w:r>
            <w:rPr>
              <w:b/>
              <w:bCs/>
              <w:lang w:val="de-DE"/>
            </w:rPr>
            <w:fldChar w:fldCharType="end"/>
          </w:r>
        </w:p>
      </w:sdtContent>
    </w:sdt>
    <w:p w:rsidR="00632915" w:rsidRDefault="00632915">
      <w:r>
        <w:br w:type="page"/>
      </w:r>
    </w:p>
    <w:p w:rsidR="00632915" w:rsidRPr="00632915" w:rsidRDefault="00632915" w:rsidP="00632915">
      <w:pPr>
        <w:pStyle w:val="berschrift1"/>
      </w:pPr>
      <w:bookmarkStart w:id="0" w:name="_Toc464144867"/>
      <w:r>
        <w:lastRenderedPageBreak/>
        <w:t>Datenquellen</w:t>
      </w:r>
      <w:bookmarkEnd w:id="0"/>
    </w:p>
    <w:p w:rsidR="00632915" w:rsidRPr="00632915" w:rsidRDefault="007153D6">
      <w:pPr>
        <w:rPr>
          <w:color w:val="0000FF" w:themeColor="hyperlink"/>
          <w:u w:val="single"/>
        </w:rPr>
      </w:pPr>
      <w:r>
        <w:t xml:space="preserve">E-Medien werden von der Fachstelle E-Media (UB Basel) bzw. E-Library (UB Bern) im ERM von Serial Solutions verwaltet. Siehe: </w:t>
      </w:r>
      <w:hyperlink r:id="rId9" w:history="1">
        <w:r w:rsidRPr="003D4095">
          <w:rPr>
            <w:rStyle w:val="Hyperlink"/>
          </w:rPr>
          <w:t>http://www.swissbib.org/wiki/index.php?title=E-Book-Import</w:t>
        </w:r>
      </w:hyperlink>
    </w:p>
    <w:p w:rsidR="00632915" w:rsidRDefault="00FF6525" w:rsidP="00632915">
      <w:pPr>
        <w:pStyle w:val="KeinLeerraum"/>
      </w:pPr>
      <w:r>
        <w:t>Instanzen im ProQuest Intota ERM:</w:t>
      </w:r>
    </w:p>
    <w:p w:rsidR="00787A60" w:rsidRDefault="00787A60" w:rsidP="00632915">
      <w:pPr>
        <w:pStyle w:val="KeinLeerraum"/>
      </w:pPr>
    </w:p>
    <w:tbl>
      <w:tblPr>
        <w:tblStyle w:val="Tabellenraster"/>
        <w:tblpPr w:leftFromText="141" w:rightFromText="141" w:vertAnchor="text" w:horzAnchor="margin" w:tblpY="-63"/>
        <w:tblW w:w="0" w:type="auto"/>
        <w:tblLook w:val="04A0" w:firstRow="1" w:lastRow="0" w:firstColumn="1" w:lastColumn="0" w:noHBand="0" w:noVBand="1"/>
      </w:tblPr>
      <w:tblGrid>
        <w:gridCol w:w="1242"/>
        <w:gridCol w:w="8536"/>
      </w:tblGrid>
      <w:tr w:rsidR="00FF6525" w:rsidTr="00FF6525">
        <w:tc>
          <w:tcPr>
            <w:tcW w:w="9778" w:type="dxa"/>
            <w:gridSpan w:val="2"/>
            <w:shd w:val="clear" w:color="auto" w:fill="EEECE1" w:themeFill="background2"/>
          </w:tcPr>
          <w:p w:rsidR="00FF6525" w:rsidRPr="00FF6525" w:rsidRDefault="00FF6525" w:rsidP="00632915">
            <w:pPr>
              <w:rPr>
                <w:i/>
              </w:rPr>
            </w:pPr>
            <w:r w:rsidRPr="00FF6525">
              <w:rPr>
                <w:i/>
              </w:rPr>
              <w:t>Betreut von E-Media Basel</w:t>
            </w:r>
          </w:p>
        </w:tc>
      </w:tr>
      <w:tr w:rsidR="00632915" w:rsidTr="00FF6525">
        <w:tc>
          <w:tcPr>
            <w:tcW w:w="1242" w:type="dxa"/>
            <w:tcBorders>
              <w:bottom w:val="single" w:sz="4" w:space="0" w:color="auto"/>
            </w:tcBorders>
          </w:tcPr>
          <w:p w:rsidR="00632915" w:rsidRDefault="00632915" w:rsidP="00632915">
            <w:r>
              <w:t>BS</w:t>
            </w:r>
          </w:p>
        </w:tc>
        <w:tc>
          <w:tcPr>
            <w:tcW w:w="8536" w:type="dxa"/>
            <w:tcBorders>
              <w:bottom w:val="single" w:sz="4" w:space="0" w:color="auto"/>
            </w:tcBorders>
          </w:tcPr>
          <w:p w:rsidR="00632915" w:rsidRDefault="00632915" w:rsidP="00632915">
            <w:r>
              <w:t>UB Basel</w:t>
            </w:r>
          </w:p>
        </w:tc>
      </w:tr>
      <w:tr w:rsidR="00424380" w:rsidRPr="000D2B6D" w:rsidTr="00FF6525">
        <w:tc>
          <w:tcPr>
            <w:tcW w:w="1242" w:type="dxa"/>
            <w:tcBorders>
              <w:bottom w:val="single" w:sz="4" w:space="0" w:color="auto"/>
            </w:tcBorders>
          </w:tcPr>
          <w:p w:rsidR="00424380" w:rsidRDefault="00424380" w:rsidP="00424380">
            <w:r>
              <w:t>FREE</w:t>
            </w:r>
          </w:p>
        </w:tc>
        <w:tc>
          <w:tcPr>
            <w:tcW w:w="8536" w:type="dxa"/>
            <w:tcBorders>
              <w:bottom w:val="single" w:sz="4" w:space="0" w:color="auto"/>
            </w:tcBorders>
          </w:tcPr>
          <w:p w:rsidR="00424380" w:rsidRPr="00424380" w:rsidRDefault="00424380" w:rsidP="00424380">
            <w:pPr>
              <w:rPr>
                <w:lang w:val="en-US"/>
              </w:rPr>
            </w:pPr>
            <w:r w:rsidRPr="00424380">
              <w:rPr>
                <w:lang w:val="en-US"/>
              </w:rPr>
              <w:t>Open Access und Freie Ressourcen</w:t>
            </w:r>
          </w:p>
        </w:tc>
      </w:tr>
      <w:tr w:rsidR="00FF6525" w:rsidTr="00FF6525">
        <w:tc>
          <w:tcPr>
            <w:tcW w:w="9778" w:type="dxa"/>
            <w:gridSpan w:val="2"/>
            <w:shd w:val="clear" w:color="auto" w:fill="EEECE1" w:themeFill="background2"/>
          </w:tcPr>
          <w:p w:rsidR="00FF6525" w:rsidRPr="00FF6525" w:rsidRDefault="00FF6525" w:rsidP="00632915">
            <w:pPr>
              <w:rPr>
                <w:i/>
              </w:rPr>
            </w:pPr>
            <w:r w:rsidRPr="00FF6525">
              <w:rPr>
                <w:i/>
              </w:rPr>
              <w:t>Betreut von E-Library Bern</w:t>
            </w:r>
          </w:p>
        </w:tc>
      </w:tr>
      <w:tr w:rsidR="00FF6525" w:rsidTr="00632915">
        <w:tc>
          <w:tcPr>
            <w:tcW w:w="1242" w:type="dxa"/>
          </w:tcPr>
          <w:p w:rsidR="00FF6525" w:rsidRDefault="00FF6525" w:rsidP="00FF6525">
            <w:r>
              <w:t>BE</w:t>
            </w:r>
          </w:p>
        </w:tc>
        <w:tc>
          <w:tcPr>
            <w:tcW w:w="8536" w:type="dxa"/>
          </w:tcPr>
          <w:p w:rsidR="00FF6525" w:rsidRDefault="00FF6525" w:rsidP="00FF6525">
            <w:r>
              <w:t>UB Bern</w:t>
            </w:r>
          </w:p>
        </w:tc>
      </w:tr>
      <w:tr w:rsidR="00FF6525" w:rsidTr="00632915">
        <w:tc>
          <w:tcPr>
            <w:tcW w:w="1242" w:type="dxa"/>
          </w:tcPr>
          <w:p w:rsidR="00FF6525" w:rsidRDefault="00FF6525" w:rsidP="00FF6525">
            <w:r>
              <w:t>BBZ</w:t>
            </w:r>
          </w:p>
        </w:tc>
        <w:tc>
          <w:tcPr>
            <w:tcW w:w="8536" w:type="dxa"/>
          </w:tcPr>
          <w:p w:rsidR="00FF6525" w:rsidRDefault="00FF6525" w:rsidP="00FF6525">
            <w:r>
              <w:t>Berner Bildungszentrum Pflege</w:t>
            </w:r>
          </w:p>
        </w:tc>
      </w:tr>
      <w:tr w:rsidR="00FF6525" w:rsidTr="00FF6525">
        <w:tc>
          <w:tcPr>
            <w:tcW w:w="1242" w:type="dxa"/>
            <w:tcBorders>
              <w:bottom w:val="single" w:sz="4" w:space="0" w:color="auto"/>
            </w:tcBorders>
          </w:tcPr>
          <w:p w:rsidR="00FF6525" w:rsidRDefault="00FF6525" w:rsidP="00FF6525">
            <w:r>
              <w:t>EHB</w:t>
            </w:r>
          </w:p>
        </w:tc>
        <w:tc>
          <w:tcPr>
            <w:tcW w:w="8536" w:type="dxa"/>
            <w:tcBorders>
              <w:bottom w:val="single" w:sz="4" w:space="0" w:color="auto"/>
            </w:tcBorders>
          </w:tcPr>
          <w:p w:rsidR="00FF6525" w:rsidRDefault="00FF6525" w:rsidP="00FF6525">
            <w:r>
              <w:t>Eidgenössisches Hochschulinstitut für Berufsbildung, Bern</w:t>
            </w:r>
          </w:p>
        </w:tc>
      </w:tr>
    </w:tbl>
    <w:p w:rsidR="00787A60" w:rsidRDefault="007153D6">
      <w:r>
        <w:t>ProQuest stellt zweiwöchentlich Zip-Archive mit dem Gesamtbestand der Metadaten im Format ISO 2790 zum Download bereit, ebenso Zip-Archive mit dem Delta gegenüber der letzten Version (CSV-Dateien für neue, geänderte und gelöschte Records).</w:t>
      </w:r>
    </w:p>
    <w:p w:rsidR="00787A60" w:rsidRDefault="007153D6" w:rsidP="00632915">
      <w:pPr>
        <w:pStyle w:val="berschrift1"/>
      </w:pPr>
      <w:bookmarkStart w:id="1" w:name="_Toc464144868"/>
      <w:r>
        <w:t>Preprocessing</w:t>
      </w:r>
      <w:bookmarkEnd w:id="1"/>
    </w:p>
    <w:p w:rsidR="00F0194A" w:rsidRDefault="00F0194A" w:rsidP="00F0194A">
      <w:pPr>
        <w:pStyle w:val="Textkrper"/>
      </w:pPr>
      <w:r>
        <w:t xml:space="preserve">Die Metadaten werden auf Seiten IDSBB von der UB Basel konvertiert, normalisert, gemerged und für Swissbib bereitgestellt. </w:t>
      </w:r>
    </w:p>
    <w:p w:rsidR="00632915" w:rsidRDefault="00B63DD4" w:rsidP="00632915">
      <w:pPr>
        <w:pStyle w:val="berschrift2"/>
      </w:pPr>
      <w:bookmarkStart w:id="2" w:name="_Toc464144869"/>
      <w:r>
        <w:t>Programmaufruf</w:t>
      </w:r>
      <w:bookmarkEnd w:id="2"/>
    </w:p>
    <w:p w:rsidR="00B63DD4" w:rsidRPr="00B63DD4" w:rsidRDefault="00B63DD4" w:rsidP="00B63DD4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8536"/>
      </w:tblGrid>
      <w:tr w:rsidR="00632915" w:rsidTr="0023270C">
        <w:tc>
          <w:tcPr>
            <w:tcW w:w="1242" w:type="dxa"/>
          </w:tcPr>
          <w:p w:rsidR="00632915" w:rsidRDefault="00632915" w:rsidP="0023270C">
            <w:r>
              <w:t>Wann</w:t>
            </w:r>
            <w:r w:rsidR="00F0194A">
              <w:t>?</w:t>
            </w:r>
          </w:p>
        </w:tc>
        <w:tc>
          <w:tcPr>
            <w:tcW w:w="8536" w:type="dxa"/>
          </w:tcPr>
          <w:p w:rsidR="00632915" w:rsidRDefault="00632915" w:rsidP="00632915">
            <w:r>
              <w:t xml:space="preserve">Zweiwöchentlich, nachdem </w:t>
            </w:r>
            <w:r w:rsidRPr="00632915">
              <w:rPr>
                <w:u w:val="single"/>
              </w:rPr>
              <w:t>alle</w:t>
            </w:r>
            <w:r>
              <w:t xml:space="preserve"> Mails von ProQuest eingetroffen sind, dass die</w:t>
            </w:r>
            <w:r w:rsidR="00C86C7D">
              <w:t xml:space="preserve"> </w:t>
            </w:r>
            <w:r>
              <w:t>360MARC Daten bereit stehen.</w:t>
            </w:r>
            <w:r w:rsidR="00C86C7D">
              <w:br/>
              <w:t xml:space="preserve">ACHTUNG: Das Skript sollte </w:t>
            </w:r>
            <w:r w:rsidR="00C86C7D" w:rsidRPr="00424380">
              <w:rPr>
                <w:u w:val="single"/>
              </w:rPr>
              <w:t>nicht</w:t>
            </w:r>
            <w:r w:rsidR="00C86C7D">
              <w:t xml:space="preserve"> über einen Datumswechsel (d.h. über Mitternacht hinaus) laufen.</w:t>
            </w:r>
          </w:p>
        </w:tc>
      </w:tr>
      <w:tr w:rsidR="00F0194A" w:rsidRPr="00D83FAF" w:rsidTr="0023270C">
        <w:tc>
          <w:tcPr>
            <w:tcW w:w="1242" w:type="dxa"/>
          </w:tcPr>
          <w:p w:rsidR="00F0194A" w:rsidRDefault="00F0194A" w:rsidP="0023270C">
            <w:r>
              <w:t>Wie?</w:t>
            </w:r>
          </w:p>
        </w:tc>
        <w:tc>
          <w:tcPr>
            <w:tcW w:w="8536" w:type="dxa"/>
          </w:tcPr>
          <w:p w:rsidR="00F0194A" w:rsidRPr="00D83FAF" w:rsidRDefault="00C86C7D" w:rsidP="0023270C">
            <w:r w:rsidRPr="00D83FAF">
              <w:t xml:space="preserve">Zur Zeit </w:t>
            </w:r>
            <w:r w:rsidR="00F0194A" w:rsidRPr="00D83FAF">
              <w:t>manuell</w:t>
            </w:r>
          </w:p>
          <w:p w:rsidR="00F0194A" w:rsidRPr="00D83FAF" w:rsidRDefault="00F0194A" w:rsidP="00D83FAF">
            <w:pPr>
              <w:rPr>
                <w:lang w:val="en-US"/>
              </w:rPr>
            </w:pPr>
            <w:r w:rsidRPr="00D83FAF">
              <w:rPr>
                <w:highlight w:val="yellow"/>
                <w:lang w:val="en-US"/>
              </w:rPr>
              <w:t>TO DO:</w:t>
            </w:r>
            <w:r w:rsidRPr="00D83FAF">
              <w:rPr>
                <w:lang w:val="en-US"/>
              </w:rPr>
              <w:t xml:space="preserve">  Automatisierung (Cronjob)</w:t>
            </w:r>
            <w:r w:rsidR="00D83FAF" w:rsidRPr="00D83FAF">
              <w:rPr>
                <w:lang w:val="en-US"/>
              </w:rPr>
              <w:t xml:space="preserve">, </w:t>
            </w:r>
            <w:r w:rsidRPr="00D83FAF">
              <w:rPr>
                <w:lang w:val="en-US"/>
              </w:rPr>
              <w:t>Logging mit Email</w:t>
            </w:r>
            <w:r w:rsidR="00D83FAF" w:rsidRPr="00D83FAF">
              <w:rPr>
                <w:lang w:val="en-US"/>
              </w:rPr>
              <w:t xml:space="preserve"> (vgl. </w:t>
            </w:r>
            <w:r w:rsidR="00D83FAF">
              <w:rPr>
                <w:lang w:val="en-US"/>
              </w:rPr>
              <w:t>ub-edoc)</w:t>
            </w:r>
          </w:p>
        </w:tc>
      </w:tr>
      <w:tr w:rsidR="00632915" w:rsidRPr="00632915" w:rsidTr="0023270C">
        <w:tc>
          <w:tcPr>
            <w:tcW w:w="1242" w:type="dxa"/>
          </w:tcPr>
          <w:p w:rsidR="00632915" w:rsidRDefault="00632915" w:rsidP="0023270C">
            <w:r>
              <w:t>Was</w:t>
            </w:r>
            <w:r w:rsidR="00F0194A">
              <w:t>?</w:t>
            </w:r>
          </w:p>
        </w:tc>
        <w:tc>
          <w:tcPr>
            <w:tcW w:w="8536" w:type="dxa"/>
          </w:tcPr>
          <w:p w:rsidR="00632915" w:rsidRPr="00632915" w:rsidRDefault="00632915" w:rsidP="0023270C">
            <w:pPr>
              <w:rPr>
                <w:rFonts w:ascii="Lucida Console" w:hAnsi="Lucida Console"/>
              </w:rPr>
            </w:pPr>
            <w:r>
              <w:t>Auf ub-catmandu:</w:t>
            </w:r>
            <w:r>
              <w:br/>
              <w:t xml:space="preserve"> </w:t>
            </w:r>
            <w:r>
              <w:br/>
            </w:r>
            <w:r w:rsidRPr="00632915">
              <w:rPr>
                <w:rFonts w:ascii="Lucida Console" w:hAnsi="Lucida Console"/>
              </w:rPr>
              <w:t>$ /opt/scripts/e-books/bin</w:t>
            </w:r>
            <w:r w:rsidR="00F0194A">
              <w:rPr>
                <w:rFonts w:ascii="Lucida Console" w:hAnsi="Lucida Console"/>
              </w:rPr>
              <w:t>/</w:t>
            </w:r>
            <w:r w:rsidRPr="00632915">
              <w:rPr>
                <w:rFonts w:ascii="Lucida Console" w:hAnsi="Lucida Console"/>
              </w:rPr>
              <w:t>make-idsbb-emedia.sh</w:t>
            </w:r>
          </w:p>
          <w:p w:rsidR="00632915" w:rsidRPr="00632915" w:rsidRDefault="00632915" w:rsidP="00632915"/>
        </w:tc>
      </w:tr>
      <w:tr w:rsidR="006A7349" w:rsidRPr="00632915" w:rsidTr="0023270C">
        <w:tc>
          <w:tcPr>
            <w:tcW w:w="1242" w:type="dxa"/>
          </w:tcPr>
          <w:p w:rsidR="006A7349" w:rsidRDefault="006A7349" w:rsidP="0023270C">
            <w:r>
              <w:t>Laufzeit</w:t>
            </w:r>
          </w:p>
        </w:tc>
        <w:tc>
          <w:tcPr>
            <w:tcW w:w="8536" w:type="dxa"/>
          </w:tcPr>
          <w:p w:rsidR="006A7349" w:rsidRDefault="006A7349" w:rsidP="0023270C">
            <w:r>
              <w:t>Ca. 30 Minuten</w:t>
            </w:r>
          </w:p>
        </w:tc>
      </w:tr>
    </w:tbl>
    <w:p w:rsidR="00FF6525" w:rsidRPr="00FF6525" w:rsidRDefault="00FF6525" w:rsidP="00FF6525"/>
    <w:p w:rsidR="00632915" w:rsidRDefault="00632915" w:rsidP="00632915">
      <w:pPr>
        <w:pStyle w:val="berschrift2"/>
      </w:pPr>
      <w:bookmarkStart w:id="3" w:name="_Toc464144870"/>
      <w:r>
        <w:t>Output</w:t>
      </w:r>
      <w:bookmarkEnd w:id="3"/>
    </w:p>
    <w:p w:rsidR="00FF6525" w:rsidRDefault="00FF6525" w:rsidP="00FF6525">
      <w:r>
        <w:t>Für die Weiterbearbeitung in Swissbib werden zwei Dateien bereitgestellt:</w:t>
      </w:r>
    </w:p>
    <w:p w:rsidR="00787A60" w:rsidRPr="00D83FAF" w:rsidRDefault="00D83FAF" w:rsidP="00632915">
      <w:pPr>
        <w:pStyle w:val="berschrift3"/>
        <w:rPr>
          <w:lang w:val="en-US"/>
        </w:rPr>
      </w:pPr>
      <w:bookmarkStart w:id="4" w:name="_Toc464144871"/>
      <w:r w:rsidRPr="00D83FAF">
        <w:rPr>
          <w:lang w:val="en-US"/>
        </w:rPr>
        <w:t>sersol-idsbb-emedia-updates</w:t>
      </w:r>
      <w:r w:rsidR="007153D6" w:rsidRPr="00D83FAF">
        <w:rPr>
          <w:lang w:val="en-US"/>
        </w:rPr>
        <w:t>.xml.gz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8536"/>
      </w:tblGrid>
      <w:tr w:rsidR="00632915" w:rsidTr="00632915">
        <w:tc>
          <w:tcPr>
            <w:tcW w:w="1242" w:type="dxa"/>
          </w:tcPr>
          <w:p w:rsidR="00632915" w:rsidRDefault="00632915" w:rsidP="00632915">
            <w:r>
              <w:t>Inhalt</w:t>
            </w:r>
          </w:p>
        </w:tc>
        <w:tc>
          <w:tcPr>
            <w:tcW w:w="8536" w:type="dxa"/>
          </w:tcPr>
          <w:p w:rsidR="00632915" w:rsidRDefault="00632915" w:rsidP="00632915">
            <w:r>
              <w:t>Enthält alle neuen und geänderten Metadaten</w:t>
            </w:r>
          </w:p>
        </w:tc>
      </w:tr>
      <w:tr w:rsidR="00632915" w:rsidTr="00632915">
        <w:tc>
          <w:tcPr>
            <w:tcW w:w="1242" w:type="dxa"/>
          </w:tcPr>
          <w:p w:rsidR="00632915" w:rsidRDefault="00632915" w:rsidP="00632915">
            <w:r>
              <w:t>Format</w:t>
            </w:r>
          </w:p>
        </w:tc>
        <w:tc>
          <w:tcPr>
            <w:tcW w:w="8536" w:type="dxa"/>
          </w:tcPr>
          <w:p w:rsidR="00632915" w:rsidRDefault="00632915" w:rsidP="00632915">
            <w:r>
              <w:t>MARC21 XML Datei im Format für den Import ins CBS</w:t>
            </w:r>
          </w:p>
        </w:tc>
      </w:tr>
      <w:tr w:rsidR="00D83FAF" w:rsidTr="00632915">
        <w:tc>
          <w:tcPr>
            <w:tcW w:w="1242" w:type="dxa"/>
          </w:tcPr>
          <w:p w:rsidR="00D83FAF" w:rsidRDefault="00D83FAF" w:rsidP="00632915">
            <w:r>
              <w:t>Upload</w:t>
            </w:r>
          </w:p>
        </w:tc>
        <w:tc>
          <w:tcPr>
            <w:tcW w:w="8536" w:type="dxa"/>
          </w:tcPr>
          <w:p w:rsidR="00D83FAF" w:rsidRDefault="00D83FAF" w:rsidP="00632915">
            <w:r w:rsidRPr="00D83FAF">
              <w:t>harvester@sb-coa1.swissbib.unibas.ch:/swissbib/harvesting/incomingSersol</w:t>
            </w:r>
          </w:p>
        </w:tc>
      </w:tr>
    </w:tbl>
    <w:p w:rsidR="00787A60" w:rsidRDefault="00D83FAF" w:rsidP="00FF6525">
      <w:pPr>
        <w:pStyle w:val="berschrift3"/>
      </w:pPr>
      <w:bookmarkStart w:id="5" w:name="_Toc464144872"/>
      <w:r>
        <w:t>sersol-idsbb-emedia-deletions.txt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8536"/>
      </w:tblGrid>
      <w:tr w:rsidR="00FF6525" w:rsidTr="0023270C">
        <w:tc>
          <w:tcPr>
            <w:tcW w:w="1242" w:type="dxa"/>
          </w:tcPr>
          <w:p w:rsidR="00FF6525" w:rsidRDefault="00FF6525" w:rsidP="0023270C">
            <w:r>
              <w:t>Inhalt</w:t>
            </w:r>
          </w:p>
        </w:tc>
        <w:tc>
          <w:tcPr>
            <w:tcW w:w="8536" w:type="dxa"/>
          </w:tcPr>
          <w:p w:rsidR="00FF6525" w:rsidRDefault="00FF6525" w:rsidP="0023270C">
            <w:r>
              <w:t>Serial-Solutions IDs (Feld 001) der Metadaten, die in allen Instanzen des ERM gelöscht sind.</w:t>
            </w:r>
          </w:p>
        </w:tc>
      </w:tr>
      <w:tr w:rsidR="00FF6525" w:rsidTr="0023270C">
        <w:tc>
          <w:tcPr>
            <w:tcW w:w="1242" w:type="dxa"/>
          </w:tcPr>
          <w:p w:rsidR="00FF6525" w:rsidRDefault="00FF6525" w:rsidP="0023270C">
            <w:r>
              <w:t>Format</w:t>
            </w:r>
          </w:p>
        </w:tc>
        <w:tc>
          <w:tcPr>
            <w:tcW w:w="8536" w:type="dxa"/>
          </w:tcPr>
          <w:p w:rsidR="00FF6525" w:rsidRDefault="00FF6525" w:rsidP="0023270C">
            <w:r>
              <w:t>Unix Textdatei.</w:t>
            </w:r>
          </w:p>
          <w:p w:rsidR="00FF6525" w:rsidRDefault="00FF6525" w:rsidP="00FF6525">
            <w:r>
              <w:t>Die Zeile 1 enthält einen Datums-Stempel.</w:t>
            </w:r>
          </w:p>
        </w:tc>
      </w:tr>
      <w:tr w:rsidR="00D83FAF" w:rsidTr="0023270C">
        <w:tc>
          <w:tcPr>
            <w:tcW w:w="1242" w:type="dxa"/>
          </w:tcPr>
          <w:p w:rsidR="00D83FAF" w:rsidRDefault="00D83FAF" w:rsidP="0023270C">
            <w:r>
              <w:t>Upload</w:t>
            </w:r>
          </w:p>
        </w:tc>
        <w:tc>
          <w:tcPr>
            <w:tcW w:w="8536" w:type="dxa"/>
          </w:tcPr>
          <w:p w:rsidR="00D83FAF" w:rsidRDefault="00D83FAF" w:rsidP="0023270C">
            <w:r w:rsidRPr="00D83FAF">
              <w:t>harvester@sb-coa1.swissbib.unibas.ch:/swissbib/harvesting/oaiDeletes</w:t>
            </w:r>
          </w:p>
        </w:tc>
      </w:tr>
    </w:tbl>
    <w:p w:rsidR="00972DE0" w:rsidRDefault="00972DE0" w:rsidP="00B63DD4">
      <w:pPr>
        <w:pStyle w:val="berschrift2"/>
        <w:rPr>
          <w:lang w:val="en-US"/>
        </w:rPr>
      </w:pPr>
      <w:bookmarkStart w:id="6" w:name="_Toc464144873"/>
      <w:r>
        <w:rPr>
          <w:lang w:val="en-US"/>
        </w:rPr>
        <w:lastRenderedPageBreak/>
        <w:t>Log von make-idsbb-emedia.sh</w:t>
      </w:r>
      <w:bookmarkEnd w:id="6"/>
    </w:p>
    <w:p w:rsidR="00972DE0" w:rsidRDefault="00972DE0" w:rsidP="00972DE0">
      <w:pPr>
        <w:pStyle w:val="KeinLeerraum"/>
        <w:rPr>
          <w:lang w:val="en-US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column">
                  <wp:posOffset>-48881</wp:posOffset>
                </wp:positionH>
                <wp:positionV relativeFrom="paragraph">
                  <wp:posOffset>127068</wp:posOffset>
                </wp:positionV>
                <wp:extent cx="6019800" cy="5466944"/>
                <wp:effectExtent l="0" t="0" r="0" b="635"/>
                <wp:wrapNone/>
                <wp:docPr id="70" name="Recht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546694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0" o:spid="_x0000_s1026" style="position:absolute;margin-left:-3.85pt;margin-top:10pt;width:474pt;height:430.45pt;z-index:-25155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" fillcolor="#daeef3 [664]" stroked="f" strokeweight="2pt"/>
            </w:pict>
          </mc:Fallback>
        </mc:AlternateConten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-------------------------------------------------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Download and preprocess 360MARC data for swissbib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-------------------------------------------------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START: Mit Jun 29 09:30:05 CEST 2016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* download and extract data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ftp: contact ftp.serialssolutions.com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ftp: downloading 1UB_360MARC_Update_mono.zip...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ftp: downloading BB3_360MARC_Update_mono.zip...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ftp: downloading EH1_360MARC_Update_mono.zip...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ftp: downloading BB3_360MARC_Update_new_changed_deleted_files.zip...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ftp: downloading EH1_360MARC_Update_new_changed_deleted_files.zip...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ftp: downloading 1UB_360MARC_Update_new_changed_deleted_files.zip...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ftp: downloading 3UB_360MARC_Update_mono.zip...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ftp: downloading 2UB_360MARC_Update_mono.zip...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ftp: downloading 2UB_360MARC_Update_new_changed_deleted_files.zip...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ftp: downloading 3UB_360MARC_Update_mono_new_changed_deleted_files.zip...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ftp: download complete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ftp: extracting monographs</w:t>
      </w:r>
      <w:r>
        <w:rPr>
          <w:rFonts w:ascii="Lucida Console" w:hAnsi="Lucida Console"/>
          <w:sz w:val="18"/>
          <w:szCs w:val="18"/>
          <w:lang w:val="en-US"/>
        </w:rPr>
        <w:t xml:space="preserve"> full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 xml:space="preserve">ftp: extracting </w:t>
      </w:r>
      <w:r>
        <w:rPr>
          <w:rFonts w:ascii="Lucida Console" w:hAnsi="Lucida Console"/>
          <w:sz w:val="18"/>
          <w:szCs w:val="18"/>
          <w:lang w:val="en-US"/>
        </w:rPr>
        <w:t xml:space="preserve">monographs </w:t>
      </w:r>
      <w:r w:rsidRPr="00AF17AE">
        <w:rPr>
          <w:rFonts w:ascii="Lucida Console" w:hAnsi="Lucida Console"/>
          <w:sz w:val="18"/>
          <w:szCs w:val="18"/>
          <w:lang w:val="en-US"/>
        </w:rPr>
        <w:t>delta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* merge all ERM instances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* [please be patient for about 30 minutes...]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merge: storing data for BE in memory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merge: storing data for FREE in memory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merge: storing data for EHB in memory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merge: storing data for BBZ in memory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merge: merging data into BS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merge: merging data into BE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merge: merging data into FREE</w:t>
      </w:r>
    </w:p>
    <w:p w:rsidR="00AF17AE" w:rsidRPr="00AF17AE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merge: merging data into EHB</w:t>
      </w:r>
    </w:p>
    <w:p w:rsidR="00424380" w:rsidRDefault="00AF17AE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merge: merging data into BBZ</w:t>
      </w:r>
    </w:p>
    <w:p w:rsidR="00972DE0" w:rsidRPr="00972DE0" w:rsidRDefault="00972DE0" w:rsidP="00AF17AE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* synchronizing MySQL database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delta: reading BS_delta/NewMonographRecords.csv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delta: reading BS_delta/ChangeMonographRecords.csv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delta: reading BS_delta/DeleteMonographRecords.csv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delta: reading BE_delta/NewMonographRecords.csv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delta: reading BE_delta/ChangeMonographRecords.csv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delta: reading BE_delta/DeleteMonographRecords.csv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delta: reading EHB_delta/ChangeMonographRecords.csv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* writing delta files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* [please be patient for about 15 minutes...]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delta: writing deletion list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delta: writing updates xml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delta: done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* reformatting updates xml</w:t>
      </w:r>
    </w:p>
    <w:p w:rsidR="00972DE0" w:rsidRPr="00972DE0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972DE0">
        <w:rPr>
          <w:rFonts w:ascii="Lucida Console" w:hAnsi="Lucida Console"/>
          <w:sz w:val="18"/>
          <w:szCs w:val="18"/>
          <w:lang w:val="en-US"/>
        </w:rPr>
        <w:t>* gzipping xml</w:t>
      </w:r>
    </w:p>
    <w:p w:rsidR="00972DE0" w:rsidRPr="00AF17AE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* writing stats</w:t>
      </w:r>
    </w:p>
    <w:p w:rsidR="00972DE0" w:rsidRPr="00AF17AE" w:rsidRDefault="00972DE0" w:rsidP="00972DE0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F17AE">
        <w:rPr>
          <w:rFonts w:ascii="Lucida Console" w:hAnsi="Lucida Console"/>
          <w:sz w:val="18"/>
          <w:szCs w:val="18"/>
          <w:lang w:val="en-US"/>
        </w:rPr>
        <w:t>END: Mit Jun 29 10:00:06 CEST 2016</w:t>
      </w:r>
    </w:p>
    <w:p w:rsidR="00F0194A" w:rsidRPr="00AF17AE" w:rsidRDefault="00F0194A" w:rsidP="00972DE0">
      <w:pPr>
        <w:pStyle w:val="KeinLeerraum"/>
        <w:rPr>
          <w:rFonts w:asciiTheme="majorHAnsi" w:eastAsiaTheme="majorEastAsia" w:hAnsiTheme="majorHAnsi"/>
          <w:color w:val="365F91" w:themeColor="accent1" w:themeShade="BF"/>
          <w:sz w:val="28"/>
          <w:szCs w:val="25"/>
          <w:lang w:val="en-US"/>
        </w:rPr>
      </w:pPr>
      <w:r w:rsidRPr="00AF17AE">
        <w:rPr>
          <w:lang w:val="en-US"/>
        </w:rPr>
        <w:br w:type="page"/>
      </w:r>
    </w:p>
    <w:p w:rsidR="00FF6525" w:rsidRDefault="00FF6525" w:rsidP="00FF6525">
      <w:pPr>
        <w:pStyle w:val="berschrift1"/>
      </w:pPr>
      <w:bookmarkStart w:id="7" w:name="_Toc464144874"/>
      <w:r>
        <w:lastRenderedPageBreak/>
        <w:t>Datenfluss</w:t>
      </w:r>
      <w:r w:rsidR="00F0194A">
        <w:t xml:space="preserve"> Preprocessing</w:t>
      </w:r>
      <w:bookmarkEnd w:id="7"/>
    </w:p>
    <w:p w:rsidR="00F0194A" w:rsidRPr="00FF6525" w:rsidRDefault="00FF6525" w:rsidP="002340D5">
      <w:pPr>
        <w:pStyle w:val="KeinLeerraum"/>
      </w:pPr>
      <w:r>
        <w:t>(vereinfacht, ohne Zwischenschritte)</w:t>
      </w:r>
    </w:p>
    <w:p w:rsidR="00FF6525" w:rsidRDefault="00FF6525" w:rsidP="00FF6525">
      <w:pPr>
        <w:pStyle w:val="KeinLeerraum"/>
      </w:pPr>
    </w:p>
    <w:p w:rsidR="00FF6525" w:rsidRDefault="00FF6525" w:rsidP="00FF6525">
      <w:pPr>
        <w:pStyle w:val="KeinLeerraum"/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469D4F" wp14:editId="2A0DC90D">
                <wp:simplePos x="0" y="0"/>
                <wp:positionH relativeFrom="column">
                  <wp:posOffset>-53340</wp:posOffset>
                </wp:positionH>
                <wp:positionV relativeFrom="paragraph">
                  <wp:posOffset>108585</wp:posOffset>
                </wp:positionV>
                <wp:extent cx="4657725" cy="1266825"/>
                <wp:effectExtent l="0" t="0" r="28575" b="28575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266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40" o:spid="_x0000_s1026" style="position:absolute;margin-left:-4.2pt;margin-top:8.55pt;width:366.75pt;height:99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" filled="f" strokecolor="#4f81bd [3204]" strokeweight="2pt"/>
            </w:pict>
          </mc:Fallback>
        </mc:AlternateContent>
      </w:r>
    </w:p>
    <w:p w:rsidR="00FF6525" w:rsidRPr="002340D5" w:rsidRDefault="002340D5" w:rsidP="00FF6525">
      <w:pPr>
        <w:pStyle w:val="KeinLeerraum"/>
        <w:rPr>
          <w:lang w:val="fr-CH"/>
        </w:rPr>
      </w:pPr>
      <w:r w:rsidRPr="00FF6525"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E6BA08" wp14:editId="477BBB98">
                <wp:simplePos x="0" y="0"/>
                <wp:positionH relativeFrom="column">
                  <wp:posOffset>2499360</wp:posOffset>
                </wp:positionH>
                <wp:positionV relativeFrom="paragraph">
                  <wp:posOffset>3072130</wp:posOffset>
                </wp:positionV>
                <wp:extent cx="1819275" cy="276225"/>
                <wp:effectExtent l="57150" t="38100" r="85725" b="104775"/>
                <wp:wrapNone/>
                <wp:docPr id="9" name="Flussdiagramm: Proz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525" w:rsidRPr="00DA436C" w:rsidRDefault="00FF6525" w:rsidP="00FF65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A436C">
                              <w:rPr>
                                <w:lang w:val="en-US"/>
                              </w:rPr>
                              <w:t>sync-deltas-with-local-db.pl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9" o:spid="_x0000_s1026" type="#_x0000_t109" style="position:absolute;margin-left:196.8pt;margin-top:241.9pt;width:143.2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F6525" w:rsidRPr="00DA436C" w:rsidRDefault="00FF6525" w:rsidP="00FF6525">
                      <w:pPr>
                        <w:jc w:val="center"/>
                        <w:rPr>
                          <w:lang w:val="en-US"/>
                        </w:rPr>
                      </w:pPr>
                      <w:r w:rsidRPr="00DA436C">
                        <w:rPr>
                          <w:lang w:val="en-US"/>
                        </w:rPr>
                        <w:t>sync-deltas-with-local-db.pl</w:t>
                      </w:r>
                    </w:p>
                  </w:txbxContent>
                </v:textbox>
              </v:shape>
            </w:pict>
          </mc:Fallback>
        </mc:AlternateContent>
      </w:r>
      <w:r w:rsidRPr="00FF6525"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D88544" wp14:editId="3D7D73BF">
                <wp:simplePos x="0" y="0"/>
                <wp:positionH relativeFrom="column">
                  <wp:posOffset>118110</wp:posOffset>
                </wp:positionH>
                <wp:positionV relativeFrom="paragraph">
                  <wp:posOffset>3967480</wp:posOffset>
                </wp:positionV>
                <wp:extent cx="1895475" cy="1000125"/>
                <wp:effectExtent l="57150" t="38100" r="85725" b="85725"/>
                <wp:wrapNone/>
                <wp:docPr id="10" name="Flussdiagramm: Dok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001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525" w:rsidRDefault="00FF6525" w:rsidP="00FF6525">
                            <w:pPr>
                              <w:jc w:val="center"/>
                            </w:pPr>
                            <w:r>
                              <w:t>basel-bern-</w:t>
                            </w:r>
                            <w:r w:rsidR="0008672E">
                              <w:t>emedia</w:t>
                            </w:r>
                            <w:r>
                              <w:t>.xml</w:t>
                            </w:r>
                            <w:r w:rsidR="002340D5">
                              <w:br/>
                            </w:r>
                            <w:r w:rsidR="002340D5" w:rsidRPr="002340D5">
                              <w:rPr>
                                <w:i/>
                              </w:rPr>
                              <w:t>(Gesamtbestand MARC XML)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ssdiagramm: Dokument 10" o:spid="_x0000_s1027" type="#_x0000_t114" style="position:absolute;margin-left:9.3pt;margin-top:312.4pt;width:149.25pt;height:7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F6525" w:rsidRDefault="00FF6525" w:rsidP="00FF6525">
                      <w:pPr>
                        <w:jc w:val="center"/>
                      </w:pPr>
                      <w:r>
                        <w:t>basel-bern-</w:t>
                      </w:r>
                      <w:r w:rsidR="0008672E">
                        <w:t>emedia</w:t>
                      </w:r>
                      <w:r>
                        <w:t>.xml</w:t>
                      </w:r>
                      <w:r w:rsidR="002340D5">
                        <w:br/>
                      </w:r>
                      <w:r w:rsidR="002340D5" w:rsidRPr="002340D5">
                        <w:rPr>
                          <w:i/>
                        </w:rPr>
                        <w:t>(Gesamtbestand MARC XML)</w:t>
                      </w:r>
                    </w:p>
                  </w:txbxContent>
                </v:textbox>
              </v:shape>
            </w:pict>
          </mc:Fallback>
        </mc:AlternateContent>
      </w:r>
      <w:r w:rsidRPr="00FF6525"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CE2B66" wp14:editId="5063A6B2">
                <wp:simplePos x="0" y="0"/>
                <wp:positionH relativeFrom="column">
                  <wp:posOffset>118110</wp:posOffset>
                </wp:positionH>
                <wp:positionV relativeFrom="paragraph">
                  <wp:posOffset>3510280</wp:posOffset>
                </wp:positionV>
                <wp:extent cx="1895475" cy="247650"/>
                <wp:effectExtent l="57150" t="38100" r="85725" b="95250"/>
                <wp:wrapNone/>
                <wp:docPr id="8" name="Flussdiagramm: Proz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525" w:rsidRDefault="00FF6525" w:rsidP="00FF6525">
                            <w:pPr>
                              <w:jc w:val="center"/>
                            </w:pPr>
                            <w:r>
                              <w:t>normalize_unicode</w:t>
                            </w:r>
                            <w:r w:rsidRPr="00DA436C">
                              <w:t>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8" o:spid="_x0000_s1028" type="#_x0000_t109" style="position:absolute;margin-left:9.3pt;margin-top:276.4pt;width:149.25pt;height:1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F6525" w:rsidRDefault="00FF6525" w:rsidP="00FF6525">
                      <w:pPr>
                        <w:jc w:val="center"/>
                      </w:pPr>
                      <w:r>
                        <w:t>normalize_unicode</w:t>
                      </w:r>
                      <w:r w:rsidRPr="00DA436C">
                        <w:t>.pl</w:t>
                      </w:r>
                    </w:p>
                  </w:txbxContent>
                </v:textbox>
              </v:shape>
            </w:pict>
          </mc:Fallback>
        </mc:AlternateContent>
      </w:r>
      <w:r w:rsidRPr="00FF6525"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FECED0" wp14:editId="5F50B45D">
                <wp:simplePos x="0" y="0"/>
                <wp:positionH relativeFrom="column">
                  <wp:posOffset>118110</wp:posOffset>
                </wp:positionH>
                <wp:positionV relativeFrom="paragraph">
                  <wp:posOffset>3072130</wp:posOffset>
                </wp:positionV>
                <wp:extent cx="1895475" cy="276225"/>
                <wp:effectExtent l="57150" t="38100" r="85725" b="104775"/>
                <wp:wrapNone/>
                <wp:docPr id="7" name="Flussdiagramm: Proz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525" w:rsidRDefault="00FF6525" w:rsidP="00FF6525">
                            <w:pPr>
                              <w:jc w:val="center"/>
                            </w:pPr>
                            <w:r w:rsidRPr="00DA436C">
                              <w:t>merge-erm-ebook-marc.pl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7" o:spid="_x0000_s1029" type="#_x0000_t109" style="position:absolute;margin-left:9.3pt;margin-top:241.9pt;width:149.2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F6525" w:rsidRDefault="00FF6525" w:rsidP="00FF6525">
                      <w:pPr>
                        <w:jc w:val="center"/>
                      </w:pPr>
                      <w:r w:rsidRPr="00DA436C">
                        <w:t>merge-erm-ebook-marc.pl</w:t>
                      </w:r>
                    </w:p>
                  </w:txbxContent>
                </v:textbox>
              </v:shape>
            </w:pict>
          </mc:Fallback>
        </mc:AlternateContent>
      </w:r>
      <w:r w:rsidRPr="00FF6525"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243378" wp14:editId="25D75AB6">
                <wp:simplePos x="0" y="0"/>
                <wp:positionH relativeFrom="column">
                  <wp:posOffset>2423160</wp:posOffset>
                </wp:positionH>
                <wp:positionV relativeFrom="paragraph">
                  <wp:posOffset>2224405</wp:posOffset>
                </wp:positionV>
                <wp:extent cx="1828800" cy="523875"/>
                <wp:effectExtent l="57150" t="38100" r="76200" b="104775"/>
                <wp:wrapNone/>
                <wp:docPr id="6" name="Flussdiagramm: Mehrere Dokume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38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525" w:rsidRDefault="00FF6525" w:rsidP="00FF6525">
                            <w:pPr>
                              <w:jc w:val="center"/>
                            </w:pPr>
                            <w:r>
                              <w:t>*.csv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ussdiagramm: Mehrere Dokumente 6" o:spid="_x0000_s1030" type="#_x0000_t115" style="position:absolute;margin-left:190.8pt;margin-top:175.15pt;width:2in;height:41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F6525" w:rsidRDefault="00FF6525" w:rsidP="00FF6525">
                      <w:pPr>
                        <w:jc w:val="center"/>
                      </w:pPr>
                      <w:r>
                        <w:t>*.csv</w:t>
                      </w:r>
                    </w:p>
                  </w:txbxContent>
                </v:textbox>
              </v:shape>
            </w:pict>
          </mc:Fallback>
        </mc:AlternateContent>
      </w:r>
      <w:r w:rsidRPr="00FF6525"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BFC2F8" wp14:editId="44A78F8A">
                <wp:simplePos x="0" y="0"/>
                <wp:positionH relativeFrom="column">
                  <wp:posOffset>118110</wp:posOffset>
                </wp:positionH>
                <wp:positionV relativeFrom="paragraph">
                  <wp:posOffset>2224405</wp:posOffset>
                </wp:positionV>
                <wp:extent cx="1895475" cy="523875"/>
                <wp:effectExtent l="57150" t="38100" r="85725" b="104775"/>
                <wp:wrapNone/>
                <wp:docPr id="5" name="Flussdiagramm: Mehrere Dokume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238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525" w:rsidRDefault="00FF6525" w:rsidP="00FF6525">
                            <w:pPr>
                              <w:jc w:val="center"/>
                            </w:pPr>
                            <w:r>
                              <w:t>*.mrc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ssdiagramm: Mehrere Dokumente 5" o:spid="_x0000_s1031" type="#_x0000_t115" style="position:absolute;margin-left:9.3pt;margin-top:175.15pt;width:149.25pt;height:41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F6525" w:rsidRDefault="00FF6525" w:rsidP="00FF6525">
                      <w:pPr>
                        <w:jc w:val="center"/>
                      </w:pPr>
                      <w:r>
                        <w:t>*.mrc</w:t>
                      </w:r>
                    </w:p>
                  </w:txbxContent>
                </v:textbox>
              </v:shape>
            </w:pict>
          </mc:Fallback>
        </mc:AlternateContent>
      </w:r>
      <w:r w:rsidR="00FF6525" w:rsidRPr="00FF6525"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3A8D1A" wp14:editId="404414D5">
                <wp:simplePos x="0" y="0"/>
                <wp:positionH relativeFrom="column">
                  <wp:posOffset>2308860</wp:posOffset>
                </wp:positionH>
                <wp:positionV relativeFrom="paragraph">
                  <wp:posOffset>313055</wp:posOffset>
                </wp:positionV>
                <wp:extent cx="1895475" cy="714375"/>
                <wp:effectExtent l="57150" t="38100" r="85725" b="104775"/>
                <wp:wrapNone/>
                <wp:docPr id="3" name="Flussdiagramm: Mehrere Dokume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143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525" w:rsidRPr="001C3D98" w:rsidRDefault="00FF6525" w:rsidP="00FF65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…</w:t>
                            </w:r>
                            <w:r w:rsidRPr="001C3D98">
                              <w:rPr>
                                <w:sz w:val="16"/>
                                <w:szCs w:val="16"/>
                                <w:lang w:val="en-US"/>
                              </w:rPr>
                              <w:t>360MARC_Update_new_</w:t>
                            </w:r>
                            <w:r w:rsidRPr="001C3D98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changed_deleted_files.zip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Mehrere Dokumente 3" o:spid="_x0000_s1032" type="#_x0000_t115" style="position:absolute;margin-left:181.8pt;margin-top:24.65pt;width:149.25pt;height:5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F6525" w:rsidRPr="001C3D98" w:rsidRDefault="00FF6525" w:rsidP="00FF652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…</w:t>
                      </w:r>
                      <w:r w:rsidRPr="001C3D98">
                        <w:rPr>
                          <w:sz w:val="16"/>
                          <w:szCs w:val="16"/>
                          <w:lang w:val="en-US"/>
                        </w:rPr>
                        <w:t>360MARC_Update_new_</w:t>
                      </w:r>
                      <w:r w:rsidRPr="001C3D98">
                        <w:rPr>
                          <w:sz w:val="16"/>
                          <w:szCs w:val="16"/>
                          <w:lang w:val="en-US"/>
                        </w:rPr>
                        <w:br/>
                        <w:t>changed_deleted_files.zip</w:t>
                      </w:r>
                    </w:p>
                  </w:txbxContent>
                </v:textbox>
              </v:shape>
            </w:pict>
          </mc:Fallback>
        </mc:AlternateContent>
      </w:r>
      <w:r w:rsidR="00FF6525" w:rsidRPr="00FF6525"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E008EC" wp14:editId="43C2FB88">
                <wp:simplePos x="0" y="0"/>
                <wp:positionH relativeFrom="column">
                  <wp:posOffset>118110</wp:posOffset>
                </wp:positionH>
                <wp:positionV relativeFrom="paragraph">
                  <wp:posOffset>1678305</wp:posOffset>
                </wp:positionV>
                <wp:extent cx="4133850" cy="314325"/>
                <wp:effectExtent l="57150" t="38100" r="76200" b="104775"/>
                <wp:wrapNone/>
                <wp:docPr id="1" name="Flussdiagramm: Proz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525" w:rsidRDefault="00FF6525" w:rsidP="00FF6525">
                            <w:pPr>
                              <w:jc w:val="center"/>
                            </w:pPr>
                            <w:r>
                              <w:t>ftp-download-data.pl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" o:spid="_x0000_s1033" type="#_x0000_t109" style="position:absolute;margin-left:9.3pt;margin-top:132.15pt;width:325.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F6525" w:rsidRDefault="00FF6525" w:rsidP="00FF6525">
                      <w:pPr>
                        <w:jc w:val="center"/>
                      </w:pPr>
                      <w:r>
                        <w:t>ftp-download-data.pl</w:t>
                      </w:r>
                    </w:p>
                  </w:txbxContent>
                </v:textbox>
              </v:shape>
            </w:pict>
          </mc:Fallback>
        </mc:AlternateContent>
      </w:r>
      <w:r w:rsidR="00FF6525" w:rsidRPr="00FF6525"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387A48" wp14:editId="53B7E8E2">
                <wp:simplePos x="0" y="0"/>
                <wp:positionH relativeFrom="column">
                  <wp:posOffset>118110</wp:posOffset>
                </wp:positionH>
                <wp:positionV relativeFrom="paragraph">
                  <wp:posOffset>360680</wp:posOffset>
                </wp:positionV>
                <wp:extent cx="1895475" cy="714375"/>
                <wp:effectExtent l="57150" t="38100" r="85725" b="104775"/>
                <wp:wrapNone/>
                <wp:docPr id="2" name="Flussdiagramm: Mehrere Dokume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143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525" w:rsidRPr="001C3D98" w:rsidRDefault="00FF6525" w:rsidP="00FF65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…</w:t>
                            </w:r>
                            <w:r w:rsidRPr="001C3D98">
                              <w:rPr>
                                <w:sz w:val="16"/>
                                <w:szCs w:val="16"/>
                              </w:rPr>
                              <w:t>360MARC_Update_mono.zip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Mehrere Dokumente 2" o:spid="_x0000_s1034" type="#_x0000_t115" style="position:absolute;margin-left:9.3pt;margin-top:28.4pt;width:149.25pt;height:56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F6525" w:rsidRPr="001C3D98" w:rsidRDefault="00FF6525" w:rsidP="00FF65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…</w:t>
                      </w:r>
                      <w:r w:rsidRPr="001C3D98">
                        <w:rPr>
                          <w:sz w:val="16"/>
                          <w:szCs w:val="16"/>
                        </w:rPr>
                        <w:t>360MARC_Update_mono.zip</w:t>
                      </w:r>
                    </w:p>
                  </w:txbxContent>
                </v:textbox>
              </v:shape>
            </w:pict>
          </mc:Fallback>
        </mc:AlternateContent>
      </w:r>
      <w:r w:rsidR="00FF6525" w:rsidRPr="002340D5">
        <w:rPr>
          <w:lang w:val="fr-CH"/>
        </w:rPr>
        <w:t>ProQuest  FTP Server</w:t>
      </w:r>
    </w:p>
    <w:p w:rsidR="002340D5" w:rsidRPr="002340D5" w:rsidRDefault="002340D5" w:rsidP="00FF6525">
      <w:pPr>
        <w:pStyle w:val="KeinLeerraum"/>
        <w:rPr>
          <w:lang w:val="fr-CH"/>
        </w:rPr>
      </w:pPr>
    </w:p>
    <w:p w:rsidR="002340D5" w:rsidRPr="002340D5" w:rsidRDefault="002340D5" w:rsidP="00FF6525">
      <w:pPr>
        <w:pStyle w:val="KeinLeerraum"/>
        <w:rPr>
          <w:lang w:val="fr-CH"/>
        </w:rPr>
      </w:pPr>
    </w:p>
    <w:p w:rsidR="002340D5" w:rsidRPr="002340D5" w:rsidRDefault="002340D5" w:rsidP="00FF6525">
      <w:pPr>
        <w:pStyle w:val="KeinLeerraum"/>
        <w:rPr>
          <w:lang w:val="fr-CH"/>
        </w:rPr>
      </w:pPr>
    </w:p>
    <w:p w:rsidR="002340D5" w:rsidRPr="002340D5" w:rsidRDefault="002340D5" w:rsidP="00FF6525">
      <w:pPr>
        <w:pStyle w:val="KeinLeerraum"/>
        <w:rPr>
          <w:lang w:val="fr-CH"/>
        </w:rPr>
      </w:pPr>
    </w:p>
    <w:p w:rsidR="002340D5" w:rsidRPr="002340D5" w:rsidRDefault="002340D5" w:rsidP="00FF6525">
      <w:pPr>
        <w:pStyle w:val="KeinLeerraum"/>
        <w:rPr>
          <w:lang w:val="fr-CH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6DFFF1" wp14:editId="0400923A">
                <wp:simplePos x="0" y="0"/>
                <wp:positionH relativeFrom="column">
                  <wp:posOffset>3308985</wp:posOffset>
                </wp:positionH>
                <wp:positionV relativeFrom="paragraph">
                  <wp:posOffset>123825</wp:posOffset>
                </wp:positionV>
                <wp:extent cx="0" cy="704850"/>
                <wp:effectExtent l="95250" t="0" r="114300" b="5715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3" o:spid="_x0000_s1026" type="#_x0000_t32" style="position:absolute;margin-left:260.55pt;margin-top:9.75pt;width:0;height:5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2340D5" w:rsidRPr="002340D5" w:rsidRDefault="002340D5" w:rsidP="00FF6525">
      <w:pPr>
        <w:pStyle w:val="KeinLeerraum"/>
        <w:rPr>
          <w:lang w:val="fr-CH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F66E19" wp14:editId="1CEA834F">
                <wp:simplePos x="0" y="0"/>
                <wp:positionH relativeFrom="column">
                  <wp:posOffset>965835</wp:posOffset>
                </wp:positionH>
                <wp:positionV relativeFrom="paragraph">
                  <wp:posOffset>48895</wp:posOffset>
                </wp:positionV>
                <wp:extent cx="0" cy="609600"/>
                <wp:effectExtent l="95250" t="0" r="57150" b="57150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4" o:spid="_x0000_s1026" type="#_x0000_t32" style="position:absolute;margin-left:76.05pt;margin-top:3.85pt;width:0;height:4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2340D5" w:rsidRPr="002340D5" w:rsidRDefault="00D47D92" w:rsidP="00FF6525">
      <w:pPr>
        <w:pStyle w:val="KeinLeerraum"/>
        <w:rPr>
          <w:lang w:val="fr-CH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6786F7" wp14:editId="0EB17BB0">
                <wp:simplePos x="0" y="0"/>
                <wp:positionH relativeFrom="column">
                  <wp:posOffset>4804410</wp:posOffset>
                </wp:positionH>
                <wp:positionV relativeFrom="paragraph">
                  <wp:posOffset>135255</wp:posOffset>
                </wp:positionV>
                <wp:extent cx="1704975" cy="3771900"/>
                <wp:effectExtent l="0" t="0" r="28575" b="19050"/>
                <wp:wrapNone/>
                <wp:docPr id="65" name="Rechtec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771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5" o:spid="_x0000_s1026" style="position:absolute;margin-left:378.3pt;margin-top:10.65pt;width:134.25pt;height:297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" filled="f" strokecolor="#8064a2 [3207]" strokeweight="2pt"/>
            </w:pict>
          </mc:Fallback>
        </mc:AlternateContent>
      </w:r>
      <w:r w:rsidR="002340D5"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92C4F9" wp14:editId="769B2798">
                <wp:simplePos x="0" y="0"/>
                <wp:positionH relativeFrom="column">
                  <wp:posOffset>-53340</wp:posOffset>
                </wp:positionH>
                <wp:positionV relativeFrom="paragraph">
                  <wp:posOffset>135255</wp:posOffset>
                </wp:positionV>
                <wp:extent cx="4657725" cy="3771900"/>
                <wp:effectExtent l="0" t="0" r="28575" b="19050"/>
                <wp:wrapNone/>
                <wp:docPr id="63" name="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3771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63" o:spid="_x0000_s1026" style="position:absolute;margin-left:-4.2pt;margin-top:10.65pt;width:366.75pt;height:29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" filled="f" strokecolor="#f79646 [3209]" strokeweight="2pt"/>
            </w:pict>
          </mc:Fallback>
        </mc:AlternateContent>
      </w:r>
    </w:p>
    <w:p w:rsidR="002340D5" w:rsidRPr="00AF17AE" w:rsidRDefault="00D47D92" w:rsidP="00FF6525">
      <w:pPr>
        <w:pStyle w:val="KeinLeerraum"/>
        <w:rPr>
          <w:lang w:val="fr-CH"/>
        </w:rPr>
      </w:pPr>
      <w:r w:rsidRPr="00AF17AE">
        <w:rPr>
          <w:lang w:val="fr-CH"/>
        </w:rPr>
        <w:t>u</w:t>
      </w:r>
      <w:r w:rsidR="002340D5" w:rsidRPr="00AF17AE">
        <w:rPr>
          <w:lang w:val="fr-CH"/>
        </w:rPr>
        <w:t>b-catmandu</w:t>
      </w:r>
      <w:r w:rsidRPr="00AF17AE">
        <w:rPr>
          <w:lang w:val="fr-CH"/>
        </w:rPr>
        <w:tab/>
      </w:r>
      <w:r w:rsidRPr="00AF17AE">
        <w:rPr>
          <w:lang w:val="fr-CH"/>
        </w:rPr>
        <w:tab/>
      </w:r>
      <w:r w:rsidRPr="00AF17AE">
        <w:rPr>
          <w:lang w:val="fr-CH"/>
        </w:rPr>
        <w:tab/>
      </w:r>
      <w:r w:rsidRPr="00AF17AE">
        <w:rPr>
          <w:lang w:val="fr-CH"/>
        </w:rPr>
        <w:tab/>
      </w:r>
      <w:r w:rsidRPr="00AF17AE">
        <w:rPr>
          <w:lang w:val="fr-CH"/>
        </w:rPr>
        <w:tab/>
      </w:r>
      <w:r w:rsidRPr="00AF17AE">
        <w:rPr>
          <w:lang w:val="fr-CH"/>
        </w:rPr>
        <w:tab/>
      </w:r>
      <w:r w:rsidRPr="00AF17AE">
        <w:rPr>
          <w:lang w:val="fr-CH"/>
        </w:rPr>
        <w:tab/>
      </w:r>
      <w:r w:rsidRPr="00AF17AE">
        <w:rPr>
          <w:lang w:val="fr-CH"/>
        </w:rPr>
        <w:tab/>
      </w:r>
      <w:r w:rsidRPr="00AF17AE">
        <w:rPr>
          <w:lang w:val="fr-CH"/>
        </w:rPr>
        <w:tab/>
      </w:r>
      <w:r w:rsidRPr="00AF17AE">
        <w:rPr>
          <w:lang w:val="fr-CH"/>
        </w:rPr>
        <w:tab/>
        <w:t>ub-files</w:t>
      </w:r>
    </w:p>
    <w:p w:rsidR="002340D5" w:rsidRPr="00AF17AE" w:rsidRDefault="002340D5" w:rsidP="00FF6525">
      <w:pPr>
        <w:pStyle w:val="KeinLeerraum"/>
        <w:rPr>
          <w:lang w:val="fr-CH"/>
        </w:rPr>
      </w:pPr>
    </w:p>
    <w:p w:rsidR="002340D5" w:rsidRPr="00AF17AE" w:rsidRDefault="002340D5" w:rsidP="00FF6525">
      <w:pPr>
        <w:pStyle w:val="KeinLeerraum"/>
        <w:rPr>
          <w:lang w:val="fr-CH"/>
        </w:rPr>
      </w:pPr>
    </w:p>
    <w:p w:rsidR="002340D5" w:rsidRPr="00AF17AE" w:rsidRDefault="002340D5" w:rsidP="00FF6525">
      <w:pPr>
        <w:pStyle w:val="KeinLeerraum"/>
        <w:rPr>
          <w:lang w:val="fr-CH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4AF9B1" wp14:editId="0C59C9E7">
                <wp:simplePos x="0" y="0"/>
                <wp:positionH relativeFrom="column">
                  <wp:posOffset>3308985</wp:posOffset>
                </wp:positionH>
                <wp:positionV relativeFrom="paragraph">
                  <wp:posOffset>120015</wp:posOffset>
                </wp:positionV>
                <wp:extent cx="0" cy="228600"/>
                <wp:effectExtent l="95250" t="0" r="57150" b="57150"/>
                <wp:wrapNone/>
                <wp:docPr id="56" name="Gerade Verbindung mit Pfei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6" o:spid="_x0000_s1026" type="#_x0000_t32" style="position:absolute;margin-left:260.55pt;margin-top:9.45pt;width:0;height:1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A36B26" wp14:editId="77526E89">
                <wp:simplePos x="0" y="0"/>
                <wp:positionH relativeFrom="column">
                  <wp:posOffset>965835</wp:posOffset>
                </wp:positionH>
                <wp:positionV relativeFrom="paragraph">
                  <wp:posOffset>120015</wp:posOffset>
                </wp:positionV>
                <wp:extent cx="0" cy="228600"/>
                <wp:effectExtent l="95250" t="0" r="57150" b="57150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0" o:spid="_x0000_s1026" type="#_x0000_t32" style="position:absolute;margin-left:76.05pt;margin-top:9.45pt;width:0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2340D5" w:rsidRPr="00AF17AE" w:rsidRDefault="002340D5" w:rsidP="00FF6525">
      <w:pPr>
        <w:pStyle w:val="KeinLeerraum"/>
        <w:rPr>
          <w:lang w:val="fr-CH"/>
        </w:rPr>
      </w:pPr>
    </w:p>
    <w:p w:rsidR="002340D5" w:rsidRPr="00AF17AE" w:rsidRDefault="002340D5" w:rsidP="00FF6525">
      <w:pPr>
        <w:pStyle w:val="KeinLeerraum"/>
        <w:rPr>
          <w:lang w:val="fr-CH"/>
        </w:rPr>
      </w:pPr>
    </w:p>
    <w:p w:rsidR="002340D5" w:rsidRPr="00AF17AE" w:rsidRDefault="002340D5" w:rsidP="00FF6525">
      <w:pPr>
        <w:pStyle w:val="KeinLeerraum"/>
        <w:rPr>
          <w:lang w:val="fr-CH"/>
        </w:rPr>
      </w:pPr>
    </w:p>
    <w:p w:rsidR="00D47D92" w:rsidRPr="00AF17AE" w:rsidRDefault="00D47D92" w:rsidP="00FF6525">
      <w:pPr>
        <w:pStyle w:val="KeinLeerraum"/>
        <w:rPr>
          <w:lang w:val="fr-CH"/>
        </w:rPr>
      </w:pPr>
    </w:p>
    <w:p w:rsidR="002340D5" w:rsidRPr="00AF17AE" w:rsidRDefault="002340D5" w:rsidP="00FF6525">
      <w:pPr>
        <w:pStyle w:val="KeinLeerraum"/>
        <w:rPr>
          <w:lang w:val="fr-CH"/>
        </w:rPr>
      </w:pPr>
      <w:r w:rsidRPr="00FF6525"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F512FE" wp14:editId="5DE6655A">
                <wp:simplePos x="0" y="0"/>
                <wp:positionH relativeFrom="column">
                  <wp:posOffset>4975860</wp:posOffset>
                </wp:positionH>
                <wp:positionV relativeFrom="paragraph">
                  <wp:posOffset>19685</wp:posOffset>
                </wp:positionV>
                <wp:extent cx="1352550" cy="1990725"/>
                <wp:effectExtent l="57150" t="38100" r="76200" b="104775"/>
                <wp:wrapNone/>
                <wp:docPr id="39" name="Flussdiagramm: Magnetplattenspeich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9907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525" w:rsidRDefault="00FF6525" w:rsidP="00FF6525">
                            <w:pPr>
                              <w:jc w:val="center"/>
                            </w:pPr>
                            <w:r>
                              <w:t>e_swissbib</w:t>
                            </w:r>
                            <w:r>
                              <w:br/>
                              <w:t>.emedia</w:t>
                            </w:r>
                            <w:r w:rsidR="002340D5">
                              <w:br/>
                            </w:r>
                            <w:r w:rsidR="002340D5" w:rsidRPr="002340D5">
                              <w:rPr>
                                <w:i/>
                              </w:rPr>
                              <w:t>(Schatten-DB)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39" o:spid="_x0000_s1035" type="#_x0000_t132" style="position:absolute;margin-left:391.8pt;margin-top:1.55pt;width:106.5pt;height:156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FF6525" w:rsidRDefault="00FF6525" w:rsidP="00FF6525">
                      <w:pPr>
                        <w:jc w:val="center"/>
                      </w:pPr>
                      <w:r>
                        <w:t>e_swissbib</w:t>
                      </w:r>
                      <w:r>
                        <w:br/>
                        <w:t>.emedia</w:t>
                      </w:r>
                      <w:r w:rsidR="002340D5">
                        <w:br/>
                      </w:r>
                      <w:r w:rsidR="002340D5" w:rsidRPr="002340D5">
                        <w:rPr>
                          <w:i/>
                        </w:rPr>
                        <w:t>(Schatten-DB)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CB07AF" wp14:editId="09F2A430">
                <wp:simplePos x="0" y="0"/>
                <wp:positionH relativeFrom="column">
                  <wp:posOffset>3308985</wp:posOffset>
                </wp:positionH>
                <wp:positionV relativeFrom="paragraph">
                  <wp:posOffset>19685</wp:posOffset>
                </wp:positionV>
                <wp:extent cx="0" cy="323850"/>
                <wp:effectExtent l="95250" t="0" r="76200" b="57150"/>
                <wp:wrapNone/>
                <wp:docPr id="57" name="Gerade Verbindung mit Pfei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7" o:spid="_x0000_s1026" type="#_x0000_t32" style="position:absolute;margin-left:260.55pt;margin-top:1.55pt;width:0;height:25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917039" wp14:editId="328B09AF">
                <wp:simplePos x="0" y="0"/>
                <wp:positionH relativeFrom="column">
                  <wp:posOffset>965835</wp:posOffset>
                </wp:positionH>
                <wp:positionV relativeFrom="paragraph">
                  <wp:posOffset>19685</wp:posOffset>
                </wp:positionV>
                <wp:extent cx="0" cy="323850"/>
                <wp:effectExtent l="95250" t="0" r="76200" b="57150"/>
                <wp:wrapNone/>
                <wp:docPr id="51" name="Gerade Verbindung mit Pfei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1" o:spid="_x0000_s1026" type="#_x0000_t32" style="position:absolute;margin-left:76.05pt;margin-top:1.55pt;width:0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2340D5" w:rsidRPr="00AF17AE" w:rsidRDefault="002340D5" w:rsidP="00FF6525">
      <w:pPr>
        <w:pStyle w:val="KeinLeerraum"/>
        <w:rPr>
          <w:lang w:val="fr-CH"/>
        </w:rPr>
      </w:pPr>
    </w:p>
    <w:p w:rsidR="002340D5" w:rsidRPr="00AF17AE" w:rsidRDefault="002340D5" w:rsidP="00FF6525">
      <w:pPr>
        <w:pStyle w:val="KeinLeerraum"/>
        <w:rPr>
          <w:lang w:val="fr-CH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FF4349" wp14:editId="4DC510A6">
                <wp:simplePos x="0" y="0"/>
                <wp:positionH relativeFrom="column">
                  <wp:posOffset>4318635</wp:posOffset>
                </wp:positionH>
                <wp:positionV relativeFrom="paragraph">
                  <wp:posOffset>145415</wp:posOffset>
                </wp:positionV>
                <wp:extent cx="657225" cy="0"/>
                <wp:effectExtent l="38100" t="76200" r="28575" b="114300"/>
                <wp:wrapNone/>
                <wp:docPr id="58" name="Gerade Verbindung mit Pfei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8" o:spid="_x0000_s1026" type="#_x0000_t32" style="position:absolute;margin-left:340.05pt;margin-top:11.45pt;width:51.7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" strokecolor="#4579b8 [3044]">
                <v:stroke startarrow="open" endarrow="open"/>
              </v:shape>
            </w:pict>
          </mc:Fallback>
        </mc:AlternateContent>
      </w:r>
    </w:p>
    <w:p w:rsidR="002340D5" w:rsidRPr="00AF17AE" w:rsidRDefault="002340D5" w:rsidP="00FF6525">
      <w:pPr>
        <w:pStyle w:val="KeinLeerraum"/>
        <w:rPr>
          <w:lang w:val="fr-CH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70E52E" wp14:editId="2214F386">
                <wp:simplePos x="0" y="0"/>
                <wp:positionH relativeFrom="column">
                  <wp:posOffset>965835</wp:posOffset>
                </wp:positionH>
                <wp:positionV relativeFrom="paragraph">
                  <wp:posOffset>107950</wp:posOffset>
                </wp:positionV>
                <wp:extent cx="0" cy="161925"/>
                <wp:effectExtent l="95250" t="0" r="57150" b="66675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2" o:spid="_x0000_s1026" type="#_x0000_t32" style="position:absolute;margin-left:76.05pt;margin-top:8.5pt;width:0;height:12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2340D5" w:rsidRPr="00AF17AE" w:rsidRDefault="002340D5" w:rsidP="00FF6525">
      <w:pPr>
        <w:pStyle w:val="KeinLeerraum"/>
        <w:rPr>
          <w:lang w:val="fr-CH"/>
        </w:rPr>
      </w:pPr>
    </w:p>
    <w:p w:rsidR="002340D5" w:rsidRPr="00AF17AE" w:rsidRDefault="002340D5" w:rsidP="00FF6525">
      <w:pPr>
        <w:pStyle w:val="KeinLeerraum"/>
        <w:rPr>
          <w:lang w:val="fr-CH"/>
        </w:rPr>
      </w:pPr>
    </w:p>
    <w:p w:rsidR="002340D5" w:rsidRPr="00AF17AE" w:rsidRDefault="002340D5" w:rsidP="00FF6525">
      <w:pPr>
        <w:pStyle w:val="KeinLeerraum"/>
        <w:rPr>
          <w:lang w:val="fr-CH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CF1F0B" wp14:editId="5CE6A7C9">
                <wp:simplePos x="0" y="0"/>
                <wp:positionH relativeFrom="column">
                  <wp:posOffset>965835</wp:posOffset>
                </wp:positionH>
                <wp:positionV relativeFrom="paragraph">
                  <wp:posOffset>6350</wp:posOffset>
                </wp:positionV>
                <wp:extent cx="0" cy="209550"/>
                <wp:effectExtent l="95250" t="0" r="57150" b="5715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3" o:spid="_x0000_s1026" type="#_x0000_t32" style="position:absolute;margin-left:76.05pt;margin-top:.5pt;width:0;height:16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2340D5" w:rsidRPr="00AF17AE" w:rsidRDefault="00336C0F" w:rsidP="00FF6525">
      <w:pPr>
        <w:pStyle w:val="KeinLeerraum"/>
        <w:rPr>
          <w:lang w:val="fr-CH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E7C527" wp14:editId="75832EA0">
                <wp:simplePos x="0" y="0"/>
                <wp:positionH relativeFrom="column">
                  <wp:posOffset>4318635</wp:posOffset>
                </wp:positionH>
                <wp:positionV relativeFrom="paragraph">
                  <wp:posOffset>140335</wp:posOffset>
                </wp:positionV>
                <wp:extent cx="657225" cy="0"/>
                <wp:effectExtent l="38100" t="76200" r="28575" b="114300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69" o:spid="_x0000_s1026" type="#_x0000_t32" style="position:absolute;margin-left:340.05pt;margin-top:11.05pt;width:51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 w:rsidR="002340D5" w:rsidRPr="00FF6525"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AD6686" wp14:editId="7C42DB66">
                <wp:simplePos x="0" y="0"/>
                <wp:positionH relativeFrom="column">
                  <wp:posOffset>2499360</wp:posOffset>
                </wp:positionH>
                <wp:positionV relativeFrom="paragraph">
                  <wp:posOffset>35560</wp:posOffset>
                </wp:positionV>
                <wp:extent cx="1819275" cy="266700"/>
                <wp:effectExtent l="57150" t="38100" r="85725" b="95250"/>
                <wp:wrapNone/>
                <wp:docPr id="11" name="Flussdiagramm: Proz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525" w:rsidRPr="00DA436C" w:rsidRDefault="00FF6525" w:rsidP="00FF65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A436C">
                              <w:rPr>
                                <w:lang w:val="en-US"/>
                              </w:rPr>
                              <w:t>create-delta-files.pl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1" o:spid="_x0000_s1036" type="#_x0000_t109" style="position:absolute;margin-left:196.8pt;margin-top:2.8pt;width:143.2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F6525" w:rsidRPr="00DA436C" w:rsidRDefault="00FF6525" w:rsidP="00FF6525">
                      <w:pPr>
                        <w:jc w:val="center"/>
                        <w:rPr>
                          <w:lang w:val="en-US"/>
                        </w:rPr>
                      </w:pPr>
                      <w:r w:rsidRPr="00DA436C">
                        <w:rPr>
                          <w:lang w:val="en-US"/>
                        </w:rPr>
                        <w:t>create-delta-files.pl</w:t>
                      </w:r>
                    </w:p>
                  </w:txbxContent>
                </v:textbox>
              </v:shape>
            </w:pict>
          </mc:Fallback>
        </mc:AlternateContent>
      </w:r>
    </w:p>
    <w:p w:rsidR="002340D5" w:rsidRPr="00AF17AE" w:rsidRDefault="00336C0F" w:rsidP="00FF6525">
      <w:pPr>
        <w:pStyle w:val="KeinLeerraum"/>
        <w:rPr>
          <w:lang w:val="fr-CH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F1A27A" wp14:editId="5EF320DF">
                <wp:simplePos x="0" y="0"/>
                <wp:positionH relativeFrom="column">
                  <wp:posOffset>4032885</wp:posOffset>
                </wp:positionH>
                <wp:positionV relativeFrom="paragraph">
                  <wp:posOffset>132080</wp:posOffset>
                </wp:positionV>
                <wp:extent cx="0" cy="1724025"/>
                <wp:effectExtent l="95250" t="0" r="57150" b="66675"/>
                <wp:wrapNone/>
                <wp:docPr id="68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8" o:spid="_x0000_s1026" type="#_x0000_t32" style="position:absolute;margin-left:317.55pt;margin-top:10.4pt;width:0;height:135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2340D5"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0324A0" wp14:editId="72A0FAFE">
                <wp:simplePos x="0" y="0"/>
                <wp:positionH relativeFrom="column">
                  <wp:posOffset>2927985</wp:posOffset>
                </wp:positionH>
                <wp:positionV relativeFrom="paragraph">
                  <wp:posOffset>132080</wp:posOffset>
                </wp:positionV>
                <wp:extent cx="0" cy="180975"/>
                <wp:effectExtent l="95250" t="0" r="57150" b="66675"/>
                <wp:wrapNone/>
                <wp:docPr id="62" name="Gerade Verbindung mit Pfei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62" o:spid="_x0000_s1026" type="#_x0000_t32" style="position:absolute;margin-left:230.55pt;margin-top:10.4pt;width:0;height:1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2340D5"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C9DFA1" wp14:editId="6F94F8FB">
                <wp:simplePos x="0" y="0"/>
                <wp:positionH relativeFrom="column">
                  <wp:posOffset>2013585</wp:posOffset>
                </wp:positionH>
                <wp:positionV relativeFrom="paragraph">
                  <wp:posOffset>36830</wp:posOffset>
                </wp:positionV>
                <wp:extent cx="485775" cy="0"/>
                <wp:effectExtent l="0" t="76200" r="28575" b="114300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9" o:spid="_x0000_s1026" type="#_x0000_t32" style="position:absolute;margin-left:158.55pt;margin-top:2.9pt;width:38.2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2340D5" w:rsidRPr="00AF17AE" w:rsidRDefault="002340D5" w:rsidP="00FF6525">
      <w:pPr>
        <w:pStyle w:val="KeinLeerraum"/>
        <w:rPr>
          <w:lang w:val="fr-CH"/>
        </w:rPr>
      </w:pPr>
      <w:r w:rsidRPr="00FF6525"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2098B0" wp14:editId="1A8E7A2C">
                <wp:simplePos x="0" y="0"/>
                <wp:positionH relativeFrom="column">
                  <wp:posOffset>2499157</wp:posOffset>
                </wp:positionH>
                <wp:positionV relativeFrom="paragraph">
                  <wp:posOffset>140821</wp:posOffset>
                </wp:positionV>
                <wp:extent cx="1420847" cy="272375"/>
                <wp:effectExtent l="57150" t="38100" r="84455" b="90170"/>
                <wp:wrapNone/>
                <wp:docPr id="29" name="Flussdiagramm: Proz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847" cy="272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525" w:rsidRPr="00DA436C" w:rsidRDefault="00FF6525" w:rsidP="00FF65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266CB">
                              <w:rPr>
                                <w:lang w:val="en-US"/>
                              </w:rPr>
                              <w:t>reformat-marcxml</w:t>
                            </w:r>
                            <w:r w:rsidRPr="00DA436C">
                              <w:rPr>
                                <w:lang w:val="en-US"/>
                              </w:rPr>
                              <w:t>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29" o:spid="_x0000_s1037" type="#_x0000_t109" style="position:absolute;margin-left:196.8pt;margin-top:11.1pt;width:111.9pt;height:21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F6525" w:rsidRPr="00DA436C" w:rsidRDefault="00FF6525" w:rsidP="00FF6525">
                      <w:pPr>
                        <w:jc w:val="center"/>
                        <w:rPr>
                          <w:lang w:val="en-US"/>
                        </w:rPr>
                      </w:pPr>
                      <w:r w:rsidRPr="001266CB">
                        <w:rPr>
                          <w:lang w:val="en-US"/>
                        </w:rPr>
                        <w:t>reformat-marcxml</w:t>
                      </w:r>
                      <w:r w:rsidRPr="00DA436C">
                        <w:rPr>
                          <w:lang w:val="en-US"/>
                        </w:rPr>
                        <w:t>.pl</w:t>
                      </w:r>
                    </w:p>
                  </w:txbxContent>
                </v:textbox>
              </v:shape>
            </w:pict>
          </mc:Fallback>
        </mc:AlternateContent>
      </w:r>
    </w:p>
    <w:p w:rsidR="002340D5" w:rsidRPr="00AF17AE" w:rsidRDefault="002340D5" w:rsidP="00FF6525">
      <w:pPr>
        <w:pStyle w:val="KeinLeerraum"/>
        <w:rPr>
          <w:lang w:val="fr-CH"/>
        </w:rPr>
      </w:pPr>
    </w:p>
    <w:p w:rsidR="002340D5" w:rsidRPr="00AF17AE" w:rsidRDefault="002340D5" w:rsidP="00FF6525">
      <w:pPr>
        <w:pStyle w:val="KeinLeerraum"/>
        <w:rPr>
          <w:lang w:val="fr-CH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134619</wp:posOffset>
                </wp:positionV>
                <wp:extent cx="0" cy="1209675"/>
                <wp:effectExtent l="95250" t="0" r="57150" b="66675"/>
                <wp:wrapNone/>
                <wp:docPr id="67" name="Gerade Verbindung mit Pfei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67" o:spid="_x0000_s1026" type="#_x0000_t32" style="position:absolute;margin-left:230.55pt;margin-top:10.6pt;width:0;height:95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2340D5" w:rsidRPr="00AF17AE" w:rsidRDefault="002340D5" w:rsidP="00FF6525">
      <w:pPr>
        <w:pStyle w:val="KeinLeerraum"/>
        <w:rPr>
          <w:lang w:val="fr-CH"/>
        </w:rPr>
      </w:pPr>
    </w:p>
    <w:p w:rsidR="002340D5" w:rsidRPr="00AF17AE" w:rsidRDefault="002340D5" w:rsidP="00FF6525">
      <w:pPr>
        <w:pStyle w:val="KeinLeerraum"/>
        <w:rPr>
          <w:lang w:val="fr-CH"/>
        </w:rPr>
      </w:pPr>
    </w:p>
    <w:p w:rsidR="002340D5" w:rsidRPr="00AF17AE" w:rsidRDefault="002340D5" w:rsidP="00FF6525">
      <w:pPr>
        <w:pStyle w:val="KeinLeerraum"/>
        <w:rPr>
          <w:lang w:val="fr-CH"/>
        </w:rPr>
      </w:pPr>
    </w:p>
    <w:p w:rsidR="002340D5" w:rsidRPr="00AF17AE" w:rsidRDefault="002340D5" w:rsidP="00FF6525">
      <w:pPr>
        <w:pStyle w:val="KeinLeerraum"/>
        <w:rPr>
          <w:lang w:val="fr-CH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43180</wp:posOffset>
                </wp:positionV>
                <wp:extent cx="6562725" cy="1504950"/>
                <wp:effectExtent l="0" t="0" r="28575" b="19050"/>
                <wp:wrapNone/>
                <wp:docPr id="66" name="Rechtec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50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66" o:spid="_x0000_s1026" style="position:absolute;margin-left:-4.2pt;margin-top:3.4pt;width:516.75pt;height:11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" filled="f" strokecolor="#9bbb59 [3206]" strokeweight="2pt"/>
            </w:pict>
          </mc:Fallback>
        </mc:AlternateContent>
      </w:r>
    </w:p>
    <w:p w:rsidR="002340D5" w:rsidRPr="00AF17AE" w:rsidRDefault="002340D5" w:rsidP="00FF6525">
      <w:pPr>
        <w:pStyle w:val="KeinLeerraum"/>
      </w:pPr>
      <w:r w:rsidRPr="00AF17AE">
        <w:rPr>
          <w:lang w:val="fr-CH"/>
        </w:rPr>
        <w:t xml:space="preserve">  </w:t>
      </w:r>
      <w:r w:rsidRPr="00AF17AE">
        <w:t>Swissbib</w:t>
      </w:r>
    </w:p>
    <w:p w:rsidR="002340D5" w:rsidRPr="00AF17AE" w:rsidRDefault="002340D5" w:rsidP="00FF6525">
      <w:pPr>
        <w:pStyle w:val="KeinLeerraum"/>
      </w:pPr>
    </w:p>
    <w:p w:rsidR="002340D5" w:rsidRPr="00AF17AE" w:rsidRDefault="002340D5" w:rsidP="00FF6525">
      <w:pPr>
        <w:pStyle w:val="KeinLeerraum"/>
      </w:pPr>
      <w:r w:rsidRPr="00FF6525"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8708BB" wp14:editId="7566AD65">
                <wp:simplePos x="0" y="0"/>
                <wp:positionH relativeFrom="column">
                  <wp:posOffset>3699510</wp:posOffset>
                </wp:positionH>
                <wp:positionV relativeFrom="paragraph">
                  <wp:posOffset>151130</wp:posOffset>
                </wp:positionV>
                <wp:extent cx="2105025" cy="600075"/>
                <wp:effectExtent l="57150" t="38100" r="85725" b="85725"/>
                <wp:wrapNone/>
                <wp:docPr id="16" name="Flussdiagramm: Dok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000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525" w:rsidRDefault="00D83FAF" w:rsidP="00FF6525">
                            <w:pPr>
                              <w:jc w:val="center"/>
                            </w:pPr>
                            <w:r>
                              <w:t>sersol-idsbb-emedia-deletions.txt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ssdiagramm: Dokument 16" o:spid="_x0000_s1038" type="#_x0000_t114" style="position:absolute;margin-left:291.3pt;margin-top:11.9pt;width:165.75pt;height:47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F6525" w:rsidRDefault="00D83FAF" w:rsidP="00FF6525">
                      <w:pPr>
                        <w:jc w:val="center"/>
                      </w:pPr>
                      <w:r>
                        <w:t>sersol-idsbb-emedia-deletions.txt</w:t>
                      </w:r>
                    </w:p>
                  </w:txbxContent>
                </v:textbox>
              </v:shape>
            </w:pict>
          </mc:Fallback>
        </mc:AlternateContent>
      </w:r>
      <w:r w:rsidRPr="00FF6525"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2C9286" wp14:editId="07FE015D">
                <wp:simplePos x="0" y="0"/>
                <wp:positionH relativeFrom="column">
                  <wp:posOffset>1480185</wp:posOffset>
                </wp:positionH>
                <wp:positionV relativeFrom="paragraph">
                  <wp:posOffset>150495</wp:posOffset>
                </wp:positionV>
                <wp:extent cx="1895475" cy="600075"/>
                <wp:effectExtent l="57150" t="38100" r="85725" b="85725"/>
                <wp:wrapNone/>
                <wp:docPr id="13" name="Flussdiagramm: Dok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000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525" w:rsidRDefault="00D83FAF" w:rsidP="00FF6525">
                            <w:pPr>
                              <w:jc w:val="center"/>
                            </w:pPr>
                            <w:r>
                              <w:t>sersol-idsbb-emedia-updates</w:t>
                            </w:r>
                            <w:r w:rsidR="00FF6525" w:rsidRPr="00DA436C">
                              <w:t>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Dokument 13" o:spid="_x0000_s1039" type="#_x0000_t114" style="position:absolute;margin-left:116.55pt;margin-top:11.85pt;width:149.25pt;height:4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F6525" w:rsidRDefault="00D83FAF" w:rsidP="00FF6525">
                      <w:pPr>
                        <w:jc w:val="center"/>
                      </w:pPr>
                      <w:r>
                        <w:t>sersol-idsbb-emedia-updates</w:t>
                      </w:r>
                      <w:r w:rsidR="00FF6525" w:rsidRPr="00DA436C">
                        <w:t>.gz</w:t>
                      </w:r>
                    </w:p>
                  </w:txbxContent>
                </v:textbox>
              </v:shape>
            </w:pict>
          </mc:Fallback>
        </mc:AlternateContent>
      </w:r>
    </w:p>
    <w:p w:rsidR="002340D5" w:rsidRPr="00AF17AE" w:rsidRDefault="002340D5" w:rsidP="00FF6525">
      <w:pPr>
        <w:pStyle w:val="KeinLeerraum"/>
      </w:pPr>
    </w:p>
    <w:p w:rsidR="002340D5" w:rsidRPr="00AF17AE" w:rsidRDefault="002340D5" w:rsidP="00FF6525">
      <w:pPr>
        <w:pStyle w:val="KeinLeerraum"/>
      </w:pPr>
    </w:p>
    <w:p w:rsidR="002340D5" w:rsidRPr="00AF17AE" w:rsidRDefault="002340D5" w:rsidP="00FF6525">
      <w:pPr>
        <w:pStyle w:val="KeinLeerraum"/>
      </w:pPr>
    </w:p>
    <w:p w:rsidR="002340D5" w:rsidRPr="00AF17AE" w:rsidRDefault="002340D5" w:rsidP="00FF6525">
      <w:pPr>
        <w:pStyle w:val="KeinLeerraum"/>
      </w:pPr>
    </w:p>
    <w:p w:rsidR="002340D5" w:rsidRPr="00AF17AE" w:rsidRDefault="002340D5" w:rsidP="00FF6525">
      <w:pPr>
        <w:pStyle w:val="KeinLeerraum"/>
      </w:pPr>
    </w:p>
    <w:p w:rsidR="002340D5" w:rsidRPr="00AF17AE" w:rsidRDefault="002340D5" w:rsidP="00FF6525">
      <w:pPr>
        <w:pStyle w:val="KeinLeerraum"/>
      </w:pPr>
    </w:p>
    <w:p w:rsidR="002340D5" w:rsidRPr="00AF17AE" w:rsidRDefault="002340D5" w:rsidP="00FF6525">
      <w:pPr>
        <w:pStyle w:val="KeinLeerraum"/>
      </w:pPr>
    </w:p>
    <w:p w:rsidR="002340D5" w:rsidRPr="00AF17AE" w:rsidRDefault="002340D5" w:rsidP="00FF6525">
      <w:pPr>
        <w:pStyle w:val="KeinLeerraum"/>
      </w:pPr>
    </w:p>
    <w:p w:rsidR="002340D5" w:rsidRDefault="006A7349" w:rsidP="00FF6525">
      <w:pPr>
        <w:pStyle w:val="KeinLeerraum"/>
      </w:pPr>
      <w:r w:rsidRPr="006A7349">
        <w:t xml:space="preserve">Wenn </w:t>
      </w:r>
      <w:r>
        <w:t xml:space="preserve">in den *.csv Dateien </w:t>
      </w:r>
      <w:r w:rsidRPr="006A7349">
        <w:t>neue oder geänderte Dateien gemeldet w</w:t>
      </w:r>
      <w:r>
        <w:t>u</w:t>
      </w:r>
      <w:r w:rsidRPr="006A7349">
        <w:t>rden</w:t>
      </w:r>
      <w:r>
        <w:t>, wird die entsprechende MARC-XML Datei aus dem Gesamtbestand extrahiert und in den Mutationsmeldungen geliefert.</w:t>
      </w:r>
    </w:p>
    <w:p w:rsidR="006A7349" w:rsidRDefault="006A7349" w:rsidP="00FF6525">
      <w:pPr>
        <w:pStyle w:val="KeinLeerraum"/>
      </w:pPr>
    </w:p>
    <w:p w:rsidR="006A7349" w:rsidRPr="006A7349" w:rsidRDefault="006A7349" w:rsidP="00FF6525">
      <w:pPr>
        <w:pStyle w:val="KeinLeerraum"/>
      </w:pPr>
      <w:r>
        <w:t>Wenn in den *.csv Dateien Löschungen gemeldet wurden, wird in der Schatten-DB geprüft, ob alle Holdings gelöscht sind. Wenn ja, wird die ID des Records in der Löschtabelle eingetragen und der Datensatz aus der Schatten-Datenbank entfernt. Wenn nein, wird ebenfalls eine MARC-XML als Mutationsmeldung geliefert.</w:t>
      </w:r>
    </w:p>
    <w:p w:rsidR="002340D5" w:rsidRPr="00AF17AE" w:rsidRDefault="006A7349" w:rsidP="00F0194A">
      <w:pPr>
        <w:pStyle w:val="berschrift1"/>
      </w:pPr>
      <w:bookmarkStart w:id="8" w:name="_Toc464144875"/>
      <w:r w:rsidRPr="00AF17AE">
        <w:lastRenderedPageBreak/>
        <w:t>D</w:t>
      </w:r>
      <w:r w:rsidR="00F0194A" w:rsidRPr="00AF17AE">
        <w:t>ie Schattendatenbank</w:t>
      </w:r>
      <w:bookmarkEnd w:id="8"/>
    </w:p>
    <w:p w:rsidR="00787A60" w:rsidRDefault="007153D6">
      <w:r>
        <w:t xml:space="preserve">Um die Hinzufügungen und Löschungen der verschiedenen Instanzen im Griff zu behalten, wird eine MySQL-Tabelle aller IDs in allen Instanzen gepflegt.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8536"/>
      </w:tblGrid>
      <w:tr w:rsidR="00F0194A" w:rsidTr="0023270C">
        <w:tc>
          <w:tcPr>
            <w:tcW w:w="1242" w:type="dxa"/>
          </w:tcPr>
          <w:p w:rsidR="00F0194A" w:rsidRDefault="00F0194A" w:rsidP="0023270C">
            <w:r>
              <w:t>Produktion</w:t>
            </w:r>
          </w:p>
        </w:tc>
        <w:tc>
          <w:tcPr>
            <w:tcW w:w="8536" w:type="dxa"/>
          </w:tcPr>
          <w:p w:rsidR="00F0194A" w:rsidRDefault="00F0194A" w:rsidP="0023270C">
            <w:r>
              <w:t>e_swissbib.emedia @ ub-filesvm</w:t>
            </w:r>
          </w:p>
        </w:tc>
      </w:tr>
      <w:tr w:rsidR="00F0194A" w:rsidTr="0023270C">
        <w:tc>
          <w:tcPr>
            <w:tcW w:w="1242" w:type="dxa"/>
          </w:tcPr>
          <w:p w:rsidR="00F0194A" w:rsidRDefault="00F0194A" w:rsidP="0023270C">
            <w:r>
              <w:t>Test</w:t>
            </w:r>
          </w:p>
        </w:tc>
        <w:tc>
          <w:tcPr>
            <w:tcW w:w="8536" w:type="dxa"/>
          </w:tcPr>
          <w:p w:rsidR="00F0194A" w:rsidRDefault="00F0194A" w:rsidP="0023270C">
            <w:r>
              <w:t>e_swissbib.emedia @ ub-filesqm</w:t>
            </w:r>
          </w:p>
        </w:tc>
      </w:tr>
    </w:tbl>
    <w:p w:rsidR="00F0194A" w:rsidRDefault="00F0194A" w:rsidP="00F0194A">
      <w:pPr>
        <w:pStyle w:val="KeinLeerraum"/>
      </w:pPr>
    </w:p>
    <w:p w:rsidR="006A7349" w:rsidRDefault="007153D6" w:rsidP="00F0194A">
      <w:pPr>
        <w:pStyle w:val="KeinLeerraum"/>
      </w:pPr>
      <w:r>
        <w:t xml:space="preserve">Die Datei erhält für jede ID </w:t>
      </w:r>
      <w:r w:rsidR="00F0194A">
        <w:t>eine Holding-Flag für jede Instanz im ERM plus eine Flag, die beim Export der Datenlieferung gesetzt wird.</w:t>
      </w:r>
    </w:p>
    <w:p w:rsidR="00787A60" w:rsidRPr="00F0194A" w:rsidRDefault="00787A60" w:rsidP="00F0194A">
      <w:pPr>
        <w:pStyle w:val="KeinLeerraum"/>
        <w:rPr>
          <w:rFonts w:ascii="Lucida Console" w:hAnsi="Lucida Console"/>
          <w:sz w:val="18"/>
          <w:szCs w:val="18"/>
        </w:rPr>
      </w:pPr>
    </w:p>
    <w:p w:rsidR="00F0194A" w:rsidRPr="00F0194A" w:rsidRDefault="00F0194A" w:rsidP="00F0194A">
      <w:pPr>
        <w:pStyle w:val="KeinLeerraum"/>
        <w:rPr>
          <w:rFonts w:ascii="Lucida Console" w:hAnsi="Lucida Console"/>
          <w:sz w:val="18"/>
          <w:szCs w:val="18"/>
        </w:rPr>
      </w:pPr>
      <w:r w:rsidRPr="00F0194A">
        <w:rPr>
          <w:rFonts w:ascii="Lucida Console" w:hAnsi="Lucida Console"/>
          <w:sz w:val="18"/>
          <w:szCs w:val="18"/>
        </w:rPr>
        <w:t>+----------+-------------+---------+--------------------------------------</w:t>
      </w:r>
      <w:r>
        <w:rPr>
          <w:rFonts w:ascii="Lucida Console" w:hAnsi="Lucida Console"/>
          <w:sz w:val="18"/>
          <w:szCs w:val="18"/>
        </w:rPr>
        <w:t>--</w:t>
      </w:r>
      <w:r w:rsidRPr="00F0194A">
        <w:rPr>
          <w:rFonts w:ascii="Lucida Console" w:hAnsi="Lucida Console"/>
          <w:sz w:val="18"/>
          <w:szCs w:val="18"/>
        </w:rPr>
        <w:t>---</w:t>
      </w:r>
      <w:r>
        <w:rPr>
          <w:rFonts w:ascii="Lucida Console" w:hAnsi="Lucida Console"/>
          <w:sz w:val="18"/>
          <w:szCs w:val="18"/>
        </w:rPr>
        <w:t>+</w:t>
      </w:r>
    </w:p>
    <w:p w:rsidR="00787A60" w:rsidRPr="00F0194A" w:rsidRDefault="007153D6" w:rsidP="00F0194A">
      <w:pPr>
        <w:pStyle w:val="KeinLeerraum"/>
        <w:rPr>
          <w:rFonts w:ascii="Lucida Console" w:hAnsi="Lucida Console"/>
          <w:sz w:val="18"/>
          <w:szCs w:val="18"/>
        </w:rPr>
      </w:pPr>
      <w:r w:rsidRPr="00F0194A">
        <w:rPr>
          <w:rFonts w:ascii="Lucida Console" w:hAnsi="Lucida Console"/>
          <w:sz w:val="18"/>
          <w:szCs w:val="18"/>
        </w:rPr>
        <w:t>| Field    | Type        | Default |  Bedeutung</w:t>
      </w:r>
      <w:r w:rsidR="00F0194A">
        <w:rPr>
          <w:rFonts w:ascii="Lucida Console" w:hAnsi="Lucida Console"/>
          <w:sz w:val="18"/>
          <w:szCs w:val="18"/>
        </w:rPr>
        <w:t xml:space="preserve">                                |</w:t>
      </w:r>
    </w:p>
    <w:p w:rsidR="00F0194A" w:rsidRPr="00F0194A" w:rsidRDefault="00F0194A" w:rsidP="00F0194A">
      <w:pPr>
        <w:pStyle w:val="KeinLeerraum"/>
        <w:rPr>
          <w:rFonts w:ascii="Lucida Console" w:hAnsi="Lucida Console"/>
          <w:sz w:val="18"/>
          <w:szCs w:val="18"/>
        </w:rPr>
      </w:pPr>
      <w:r w:rsidRPr="00F0194A">
        <w:rPr>
          <w:rFonts w:ascii="Lucida Console" w:hAnsi="Lucida Console"/>
          <w:sz w:val="18"/>
          <w:szCs w:val="18"/>
        </w:rPr>
        <w:t>+----------+-------------+---------+-----------------------------------</w:t>
      </w:r>
      <w:r>
        <w:rPr>
          <w:rFonts w:ascii="Lucida Console" w:hAnsi="Lucida Console"/>
          <w:sz w:val="18"/>
          <w:szCs w:val="18"/>
        </w:rPr>
        <w:t>--</w:t>
      </w:r>
      <w:r w:rsidRPr="00F0194A">
        <w:rPr>
          <w:rFonts w:ascii="Lucida Console" w:hAnsi="Lucida Console"/>
          <w:sz w:val="18"/>
          <w:szCs w:val="18"/>
        </w:rPr>
        <w:t>------</w:t>
      </w:r>
      <w:r>
        <w:rPr>
          <w:rFonts w:ascii="Lucida Console" w:hAnsi="Lucida Console"/>
          <w:sz w:val="18"/>
          <w:szCs w:val="18"/>
        </w:rPr>
        <w:t>+</w:t>
      </w:r>
    </w:p>
    <w:p w:rsidR="00787A60" w:rsidRPr="00F0194A" w:rsidRDefault="007153D6" w:rsidP="00F0194A">
      <w:pPr>
        <w:pStyle w:val="KeinLeerraum"/>
        <w:rPr>
          <w:rFonts w:ascii="Lucida Console" w:hAnsi="Lucida Console"/>
          <w:sz w:val="18"/>
          <w:szCs w:val="18"/>
        </w:rPr>
      </w:pPr>
      <w:r w:rsidRPr="00F0194A">
        <w:rPr>
          <w:rFonts w:ascii="Lucida Console" w:hAnsi="Lucida Console"/>
          <w:sz w:val="18"/>
          <w:szCs w:val="18"/>
        </w:rPr>
        <w:t xml:space="preserve">| ssid     | varchar(16) | NULL    |  ID im ERM von SerialSolutions     </w:t>
      </w:r>
      <w:r w:rsidR="00F0194A">
        <w:rPr>
          <w:rFonts w:ascii="Lucida Console" w:hAnsi="Lucida Console"/>
          <w:sz w:val="18"/>
          <w:szCs w:val="18"/>
        </w:rPr>
        <w:t xml:space="preserve">       |</w:t>
      </w:r>
    </w:p>
    <w:p w:rsidR="00787A60" w:rsidRPr="00F0194A" w:rsidRDefault="007153D6" w:rsidP="00F0194A">
      <w:pPr>
        <w:pStyle w:val="KeinLeerraum"/>
        <w:rPr>
          <w:rFonts w:ascii="Lucida Console" w:hAnsi="Lucida Console"/>
          <w:sz w:val="18"/>
          <w:szCs w:val="18"/>
        </w:rPr>
      </w:pPr>
      <w:r w:rsidRPr="00F0194A">
        <w:rPr>
          <w:rFonts w:ascii="Lucida Console" w:hAnsi="Lucida Console"/>
          <w:sz w:val="18"/>
          <w:szCs w:val="18"/>
        </w:rPr>
        <w:t xml:space="preserve">| HolBS    | tinyint(1)  | 0       |  Holdings UB Basel vorhanden?     </w:t>
      </w:r>
      <w:r w:rsidR="00F0194A">
        <w:rPr>
          <w:rFonts w:ascii="Lucida Console" w:hAnsi="Lucida Console"/>
          <w:sz w:val="18"/>
          <w:szCs w:val="18"/>
        </w:rPr>
        <w:t xml:space="preserve">        |</w:t>
      </w:r>
    </w:p>
    <w:p w:rsidR="00787A60" w:rsidRPr="00F0194A" w:rsidRDefault="007153D6" w:rsidP="00F0194A">
      <w:pPr>
        <w:pStyle w:val="KeinLeerraum"/>
        <w:rPr>
          <w:rFonts w:ascii="Lucida Console" w:hAnsi="Lucida Console"/>
          <w:sz w:val="18"/>
          <w:szCs w:val="18"/>
        </w:rPr>
      </w:pPr>
      <w:r w:rsidRPr="00F0194A">
        <w:rPr>
          <w:rFonts w:ascii="Lucida Console" w:hAnsi="Lucida Console"/>
          <w:sz w:val="18"/>
          <w:szCs w:val="18"/>
        </w:rPr>
        <w:t>| HolBE    | tinyint(1)  | 0       |  Holdings UB Bern vorhanden?</w:t>
      </w:r>
      <w:r w:rsidR="00F0194A">
        <w:rPr>
          <w:rFonts w:ascii="Lucida Console" w:hAnsi="Lucida Console"/>
          <w:sz w:val="18"/>
          <w:szCs w:val="18"/>
        </w:rPr>
        <w:t xml:space="preserve">              |</w:t>
      </w:r>
    </w:p>
    <w:p w:rsidR="00787A60" w:rsidRPr="00F0194A" w:rsidRDefault="007153D6" w:rsidP="00F0194A">
      <w:pPr>
        <w:pStyle w:val="KeinLeerraum"/>
        <w:rPr>
          <w:rFonts w:ascii="Lucida Console" w:hAnsi="Lucida Console"/>
          <w:sz w:val="18"/>
          <w:szCs w:val="18"/>
        </w:rPr>
      </w:pPr>
      <w:r w:rsidRPr="00F0194A">
        <w:rPr>
          <w:rFonts w:ascii="Lucida Console" w:hAnsi="Lucida Console"/>
          <w:sz w:val="18"/>
          <w:szCs w:val="18"/>
        </w:rPr>
        <w:t>| HolBBZ   | tinyint(1)  | 0       |  Holdings BBZ vorhanden?</w:t>
      </w:r>
      <w:r w:rsidR="00F0194A">
        <w:rPr>
          <w:rFonts w:ascii="Lucida Console" w:hAnsi="Lucida Console"/>
          <w:sz w:val="18"/>
          <w:szCs w:val="18"/>
        </w:rPr>
        <w:t xml:space="preserve">                  |</w:t>
      </w:r>
    </w:p>
    <w:p w:rsidR="00787A60" w:rsidRPr="00F0194A" w:rsidRDefault="007153D6" w:rsidP="00F0194A">
      <w:pPr>
        <w:pStyle w:val="KeinLeerraum"/>
        <w:rPr>
          <w:rFonts w:ascii="Lucida Console" w:hAnsi="Lucida Console"/>
          <w:sz w:val="18"/>
          <w:szCs w:val="18"/>
        </w:rPr>
      </w:pPr>
      <w:r w:rsidRPr="00F0194A">
        <w:rPr>
          <w:rFonts w:ascii="Lucida Console" w:hAnsi="Lucida Console"/>
          <w:sz w:val="18"/>
          <w:szCs w:val="18"/>
        </w:rPr>
        <w:t>| HolEHB   | tinyint(1)  | 0       |  Holdings EHB vorhanden?</w:t>
      </w:r>
      <w:r w:rsidR="00F0194A">
        <w:rPr>
          <w:rFonts w:ascii="Lucida Console" w:hAnsi="Lucida Console"/>
          <w:sz w:val="18"/>
          <w:szCs w:val="18"/>
        </w:rPr>
        <w:t xml:space="preserve">                  |</w:t>
      </w:r>
    </w:p>
    <w:p w:rsidR="00787A60" w:rsidRPr="00AF17AE" w:rsidRDefault="007153D6" w:rsidP="00F0194A">
      <w:pPr>
        <w:pStyle w:val="KeinLeerraum"/>
        <w:rPr>
          <w:rFonts w:ascii="Lucida Console" w:hAnsi="Lucida Console"/>
          <w:sz w:val="18"/>
          <w:szCs w:val="18"/>
        </w:rPr>
      </w:pPr>
      <w:r w:rsidRPr="00AF17AE">
        <w:rPr>
          <w:rFonts w:ascii="Lucida Console" w:hAnsi="Lucida Console"/>
          <w:sz w:val="18"/>
          <w:szCs w:val="18"/>
        </w:rPr>
        <w:t>| HolFREE  | tinyint(1)  | 0       |  Holdings FREE vorhanden?</w:t>
      </w:r>
      <w:r w:rsidR="00F0194A" w:rsidRPr="00AF17AE">
        <w:rPr>
          <w:rFonts w:ascii="Lucida Console" w:hAnsi="Lucida Console"/>
          <w:sz w:val="18"/>
          <w:szCs w:val="18"/>
        </w:rPr>
        <w:t xml:space="preserve">                 |</w:t>
      </w:r>
    </w:p>
    <w:p w:rsidR="00787A60" w:rsidRPr="00F0194A" w:rsidRDefault="007153D6" w:rsidP="00F0194A">
      <w:pPr>
        <w:pStyle w:val="KeinLeerraum"/>
        <w:rPr>
          <w:rFonts w:ascii="Lucida Console" w:hAnsi="Lucida Console"/>
          <w:sz w:val="18"/>
          <w:szCs w:val="18"/>
        </w:rPr>
      </w:pPr>
      <w:r w:rsidRPr="00F0194A">
        <w:rPr>
          <w:rFonts w:ascii="Lucida Console" w:hAnsi="Lucida Console"/>
          <w:sz w:val="18"/>
          <w:szCs w:val="18"/>
        </w:rPr>
        <w:t>| MARC     | tinyint(1)  | 0       |  MARC Metadaten geliefert und exportiert?</w:t>
      </w:r>
      <w:r w:rsidR="00F0194A">
        <w:rPr>
          <w:rFonts w:ascii="Lucida Console" w:hAnsi="Lucida Console"/>
          <w:sz w:val="18"/>
          <w:szCs w:val="18"/>
        </w:rPr>
        <w:t xml:space="preserve"> |</w:t>
      </w:r>
    </w:p>
    <w:p w:rsidR="00787A60" w:rsidRPr="00F0194A" w:rsidRDefault="007153D6" w:rsidP="00F0194A">
      <w:pPr>
        <w:pStyle w:val="KeinLeerraum"/>
        <w:rPr>
          <w:rFonts w:ascii="Lucida Console" w:hAnsi="Lucida Console"/>
          <w:sz w:val="18"/>
          <w:szCs w:val="18"/>
        </w:rPr>
      </w:pPr>
      <w:r w:rsidRPr="00F0194A">
        <w:rPr>
          <w:rFonts w:ascii="Lucida Console" w:hAnsi="Lucida Console"/>
          <w:sz w:val="18"/>
          <w:szCs w:val="18"/>
        </w:rPr>
        <w:t>| modified | date        | NULL    |  Datum des letzten Deltas</w:t>
      </w:r>
      <w:r w:rsidR="00F0194A">
        <w:rPr>
          <w:rFonts w:ascii="Lucida Console" w:hAnsi="Lucida Console"/>
          <w:sz w:val="18"/>
          <w:szCs w:val="18"/>
        </w:rPr>
        <w:t xml:space="preserve">                 |</w:t>
      </w:r>
    </w:p>
    <w:p w:rsidR="00F0194A" w:rsidRPr="006A7349" w:rsidRDefault="00F0194A" w:rsidP="006A7349">
      <w:pPr>
        <w:rPr>
          <w:rFonts w:ascii="Lucida Console" w:hAnsi="Lucida Console"/>
          <w:sz w:val="18"/>
          <w:szCs w:val="18"/>
        </w:rPr>
      </w:pPr>
      <w:r w:rsidRPr="006A7349">
        <w:rPr>
          <w:rFonts w:ascii="Lucida Console" w:hAnsi="Lucida Console"/>
          <w:sz w:val="18"/>
          <w:szCs w:val="18"/>
        </w:rPr>
        <w:t>+----------+-------------+---------+-------------------------------------------+</w:t>
      </w:r>
    </w:p>
    <w:p w:rsidR="00E64616" w:rsidRPr="003E3F25" w:rsidRDefault="00E64616" w:rsidP="00E64616">
      <w:pPr>
        <w:pStyle w:val="berschrift1"/>
      </w:pPr>
      <w:bookmarkStart w:id="9" w:name="_Toc464144876"/>
      <w:r w:rsidRPr="003E3F25">
        <w:t>Daten und Verzeichnisse</w:t>
      </w:r>
      <w:bookmarkEnd w:id="9"/>
    </w:p>
    <w:p w:rsidR="00E64616" w:rsidRDefault="00E64616" w:rsidP="00E64616">
      <w:r>
        <w:t>Programme und Daten des Preprocessing liegen auf ub-catmandu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64616" w:rsidTr="00E64616">
        <w:tc>
          <w:tcPr>
            <w:tcW w:w="4889" w:type="dxa"/>
          </w:tcPr>
          <w:p w:rsidR="00E64616" w:rsidRDefault="00E64616" w:rsidP="00E64616">
            <w:r>
              <w:t>/opt/scripts/e-books/bin</w:t>
            </w:r>
          </w:p>
        </w:tc>
        <w:tc>
          <w:tcPr>
            <w:tcW w:w="4889" w:type="dxa"/>
          </w:tcPr>
          <w:p w:rsidR="00E64616" w:rsidRDefault="00E64616" w:rsidP="00E64616">
            <w:r>
              <w:t>Programs + libraries</w:t>
            </w:r>
          </w:p>
        </w:tc>
      </w:tr>
      <w:tr w:rsidR="00E64616" w:rsidRPr="00E64616" w:rsidTr="00E64616">
        <w:tc>
          <w:tcPr>
            <w:tcW w:w="4889" w:type="dxa"/>
          </w:tcPr>
          <w:p w:rsidR="00E64616" w:rsidRPr="00E64616" w:rsidRDefault="00E64616" w:rsidP="00E64616">
            <w:pPr>
              <w:rPr>
                <w:lang w:val="en-US"/>
              </w:rPr>
            </w:pPr>
            <w:r w:rsidRPr="00E64616">
              <w:rPr>
                <w:lang w:val="en-US"/>
              </w:rPr>
              <w:t>/opt/scripts/e-books/bin/devel</w:t>
            </w:r>
          </w:p>
        </w:tc>
        <w:tc>
          <w:tcPr>
            <w:tcW w:w="4889" w:type="dxa"/>
          </w:tcPr>
          <w:p w:rsidR="00E64616" w:rsidRPr="00E64616" w:rsidRDefault="00E64616" w:rsidP="00E64616">
            <w:pPr>
              <w:rPr>
                <w:lang w:val="en-US"/>
              </w:rPr>
            </w:pPr>
            <w:r>
              <w:rPr>
                <w:lang w:val="en-US"/>
              </w:rPr>
              <w:t>Helpers + progs for development</w:t>
            </w:r>
          </w:p>
        </w:tc>
      </w:tr>
      <w:tr w:rsidR="00E64616" w:rsidRPr="000D2B6D" w:rsidTr="00E64616">
        <w:tc>
          <w:tcPr>
            <w:tcW w:w="4889" w:type="dxa"/>
          </w:tcPr>
          <w:p w:rsidR="00E64616" w:rsidRPr="00E64616" w:rsidRDefault="00E64616" w:rsidP="00E64616">
            <w:pPr>
              <w:rPr>
                <w:lang w:val="en-US"/>
              </w:rPr>
            </w:pPr>
            <w:r>
              <w:rPr>
                <w:lang w:val="en-US"/>
              </w:rPr>
              <w:t>/opt/data/e-books/data</w:t>
            </w:r>
          </w:p>
        </w:tc>
        <w:tc>
          <w:tcPr>
            <w:tcW w:w="4889" w:type="dxa"/>
          </w:tcPr>
          <w:p w:rsidR="00E64616" w:rsidRPr="00E64616" w:rsidRDefault="00E64616" w:rsidP="00E64616">
            <w:pPr>
              <w:rPr>
                <w:lang w:val="en-US"/>
              </w:rPr>
            </w:pPr>
            <w:r>
              <w:rPr>
                <w:lang w:val="en-US"/>
              </w:rPr>
              <w:t>Output data and log files</w:t>
            </w:r>
          </w:p>
        </w:tc>
      </w:tr>
      <w:tr w:rsidR="00E64616" w:rsidRPr="00E64616" w:rsidTr="00E64616">
        <w:tc>
          <w:tcPr>
            <w:tcW w:w="4889" w:type="dxa"/>
          </w:tcPr>
          <w:p w:rsidR="00E64616" w:rsidRPr="00E64616" w:rsidRDefault="00E64616" w:rsidP="00E64616">
            <w:pPr>
              <w:rPr>
                <w:lang w:val="en-US"/>
              </w:rPr>
            </w:pPr>
            <w:r>
              <w:rPr>
                <w:lang w:val="en-US"/>
              </w:rPr>
              <w:t>/opt/data/e-books/download</w:t>
            </w:r>
          </w:p>
        </w:tc>
        <w:tc>
          <w:tcPr>
            <w:tcW w:w="4889" w:type="dxa"/>
          </w:tcPr>
          <w:p w:rsidR="00E64616" w:rsidRPr="00E64616" w:rsidRDefault="00E64616" w:rsidP="00E64616">
            <w:pPr>
              <w:rPr>
                <w:lang w:val="en-US"/>
              </w:rPr>
            </w:pPr>
            <w:r>
              <w:rPr>
                <w:lang w:val="en-US"/>
              </w:rPr>
              <w:t>Temporary download files</w:t>
            </w:r>
          </w:p>
        </w:tc>
      </w:tr>
    </w:tbl>
    <w:p w:rsidR="00F65761" w:rsidRPr="00E64616" w:rsidRDefault="00F65761">
      <w:pPr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val="en-US"/>
        </w:rPr>
      </w:pPr>
      <w:r w:rsidRPr="00E64616">
        <w:rPr>
          <w:lang w:val="en-US"/>
        </w:rPr>
        <w:br w:type="page"/>
      </w:r>
    </w:p>
    <w:p w:rsidR="006A7349" w:rsidRDefault="006A7349" w:rsidP="006A7349">
      <w:pPr>
        <w:pStyle w:val="berschrift1"/>
      </w:pPr>
      <w:bookmarkStart w:id="10" w:name="_Toc464144877"/>
      <w:r>
        <w:lastRenderedPageBreak/>
        <w:t>Einzelne Skripte</w:t>
      </w:r>
      <w:bookmarkEnd w:id="10"/>
    </w:p>
    <w:p w:rsidR="00D7405A" w:rsidRDefault="007116E1" w:rsidP="00D7405A">
      <w:pPr>
        <w:pStyle w:val="berschrift3"/>
      </w:pPr>
      <w:bookmarkStart w:id="11" w:name="_Toc464144878"/>
      <w:r>
        <w:t>ftp-download-data.pl</w:t>
      </w:r>
      <w:bookmarkEnd w:id="11"/>
      <w:r>
        <w:tab/>
      </w:r>
    </w:p>
    <w:p w:rsidR="00D7405A" w:rsidRDefault="00D7405A" w:rsidP="007116E1">
      <w:r>
        <w:t>Das Skript h</w:t>
      </w:r>
      <w:r w:rsidR="007116E1">
        <w:t xml:space="preserve">olt die aktuellen </w:t>
      </w:r>
      <w:r>
        <w:t xml:space="preserve">360 </w:t>
      </w:r>
      <w:r w:rsidR="007116E1">
        <w:t>MARC-Dateien als Zipfil</w:t>
      </w:r>
      <w:r>
        <w:t xml:space="preserve">es per FTP von Serial Solutions per FTP. </w:t>
      </w:r>
    </w:p>
    <w:p w:rsidR="00D7405A" w:rsidRDefault="00D7405A" w:rsidP="00D7405A">
      <w:pPr>
        <w:pStyle w:val="KeinLeerraum"/>
      </w:pPr>
      <w:r>
        <w:t>Output:</w:t>
      </w:r>
    </w:p>
    <w:p w:rsidR="00D7405A" w:rsidRDefault="00D7405A" w:rsidP="00D7405A">
      <w:pPr>
        <w:pStyle w:val="KeinLeerraum"/>
        <w:numPr>
          <w:ilvl w:val="0"/>
          <w:numId w:val="3"/>
        </w:numPr>
      </w:pPr>
      <w:r>
        <w:t xml:space="preserve">In /opt/data/e-books/data: </w:t>
      </w:r>
      <w:r w:rsidR="00424380">
        <w:t xml:space="preserve">je </w:t>
      </w:r>
      <w:r>
        <w:t>eine *mrc Datei des Gesamtbestands Monografien pro ERM-Instanz sowie die konkatenierten RunSummaries</w:t>
      </w:r>
      <w:r w:rsidR="00424380">
        <w:t xml:space="preserve"> (= Statistiken)</w:t>
      </w:r>
      <w:r>
        <w:t>.</w:t>
      </w:r>
    </w:p>
    <w:p w:rsidR="00D7405A" w:rsidRDefault="00D7405A" w:rsidP="00D7405A">
      <w:pPr>
        <w:pStyle w:val="KeinLeerraum"/>
        <w:numPr>
          <w:ilvl w:val="0"/>
          <w:numId w:val="3"/>
        </w:numPr>
      </w:pPr>
      <w:r>
        <w:t xml:space="preserve">In /opt/data/e-books/download: </w:t>
      </w:r>
      <w:r w:rsidR="00424380">
        <w:t xml:space="preserve">je </w:t>
      </w:r>
      <w:r>
        <w:t>ein Unterverzeichnis mit den Delta-Dateien pro ERM Instanz</w:t>
      </w:r>
    </w:p>
    <w:p w:rsidR="00D7405A" w:rsidRDefault="00D7405A" w:rsidP="00D7405A">
      <w:pPr>
        <w:pStyle w:val="KeinLeerraum"/>
      </w:pPr>
    </w:p>
    <w:p w:rsidR="00D7405A" w:rsidRDefault="00D7405A" w:rsidP="007116E1">
      <w:r>
        <w:t>Achtung:  Das Skript löscht gnadenlos vorhandene *zip und *mrc Dateien und alle Unterverzeichnisse im Ordner /opt/data/e-books/download.</w:t>
      </w:r>
    </w:p>
    <w:p w:rsidR="00A344BA" w:rsidRDefault="00A344BA" w:rsidP="007116E1"/>
    <w:p w:rsidR="00725D8B" w:rsidRPr="00F65761" w:rsidRDefault="007116E1" w:rsidP="00D7405A">
      <w:pPr>
        <w:pStyle w:val="berschrift3"/>
        <w:rPr>
          <w:lang w:val="en-US"/>
        </w:rPr>
      </w:pPr>
      <w:bookmarkStart w:id="12" w:name="_Toc464144879"/>
      <w:r w:rsidRPr="00F65761">
        <w:rPr>
          <w:lang w:val="en-US"/>
        </w:rPr>
        <w:t>merge-erm-ebook-marc.pl</w:t>
      </w:r>
      <w:bookmarkEnd w:id="12"/>
    </w:p>
    <w:p w:rsidR="007116E1" w:rsidRPr="00F65761" w:rsidRDefault="00F65761" w:rsidP="00D7405A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>
        <w:rPr>
          <w:rFonts w:ascii="Lucida Console" w:hAnsi="Lucida Console"/>
          <w:noProof/>
          <w:sz w:val="18"/>
          <w:szCs w:val="18"/>
          <w:lang w:eastAsia="de-CH" w:bidi="ar-SA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60960</wp:posOffset>
                </wp:positionV>
                <wp:extent cx="5829300" cy="6267450"/>
                <wp:effectExtent l="0" t="0" r="0" b="0"/>
                <wp:wrapNone/>
                <wp:docPr id="71" name="Rechtec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6267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71" o:spid="_x0000_s1026" style="position:absolute;margin-left:-4.95pt;margin-top:4.8pt;width:459pt;height:493.5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" fillcolor="#daeef3 [664]" stroked="f" strokeweight="2pt"/>
            </w:pict>
          </mc:Fallback>
        </mc:AlternateConten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F65761">
        <w:rPr>
          <w:rFonts w:ascii="Lucida Console" w:hAnsi="Lucida Console"/>
          <w:sz w:val="18"/>
          <w:szCs w:val="18"/>
          <w:lang w:val="en-US"/>
        </w:rPr>
        <w:t>NAME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F65761">
        <w:rPr>
          <w:rFonts w:ascii="Lucida Console" w:hAnsi="Lucida Console"/>
          <w:sz w:val="18"/>
          <w:szCs w:val="18"/>
          <w:lang w:val="en-US"/>
        </w:rPr>
        <w:t xml:space="preserve">    merge-erm-ebook-marc.pl - merge holdings and links from 360MARC data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F65761">
        <w:rPr>
          <w:rFonts w:ascii="Lucida Console" w:hAnsi="Lucida Console"/>
          <w:sz w:val="18"/>
          <w:szCs w:val="18"/>
          <w:lang w:val="en-US"/>
        </w:rPr>
        <w:t xml:space="preserve">    files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F65761">
        <w:rPr>
          <w:rFonts w:ascii="Lucida Console" w:hAnsi="Lucida Console"/>
          <w:sz w:val="18"/>
          <w:szCs w:val="18"/>
          <w:lang w:val="en-US"/>
        </w:rPr>
        <w:t>SYNOPSIS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F65761">
        <w:rPr>
          <w:rFonts w:ascii="Lucida Console" w:hAnsi="Lucida Console"/>
          <w:sz w:val="18"/>
          <w:szCs w:val="18"/>
          <w:lang w:val="en-US"/>
        </w:rPr>
        <w:t xml:space="preserve">     perl merge-erm-ebook-marc.pl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>DESCRIPTION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Input sind je eine 360MARC Dateien von Serial Solutions fuer die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verschiedenen Instanzen des Intota-ERM (UB Basel, UB Bern, BBZ Bern, EHB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Bern, FREE fuer freie Ressourcen [geplant]). Input-Format ist ISO 2709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(MARC).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Output ist eine Datei im Format MARC21 XML ohne Dubletten und mit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gemergten Holdings und URL-Links.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Bei einigen Feldern wird die Interpunktion am Ende der Unterfelder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entfernt: Felder: 100 110 111 245 260 264 300 600 610 611 630 650 651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653 655 700 710 711 Entfernt werden: .,:;/ (inkl. vorausgehende Spatien)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Nicht entfernt werden z.B.: ?()[]! Punkt nach "Dr.", "Jr.", "Inc." und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nach Grossbuchstaben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Im Feld 520 $b werden HTML-Markups und -Entities entfernt.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Im Feld 949 werden Unterfelder normalisiert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Laufzeit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merging der E-Books von BE/BS/BBZ/EHB @ catmandu: 30 Minuten (380'080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records)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>CAVEAT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In den Inputdateien vom 11.09.2014 wurden dublette Records festgestellt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(Records mit derselben ID, laut Stichproben inhaltlich identisch). Die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Fehler wurden Serial Solutions gemeldet. Sie sind mittlerweile offenbar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behoben.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F65761">
        <w:rPr>
          <w:rFonts w:ascii="Lucida Console" w:hAnsi="Lucida Console"/>
          <w:sz w:val="18"/>
          <w:szCs w:val="18"/>
          <w:lang w:val="en-US"/>
        </w:rPr>
        <w:t>AUTHOR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F65761">
        <w:rPr>
          <w:rFonts w:ascii="Lucida Console" w:hAnsi="Lucida Console"/>
          <w:sz w:val="18"/>
          <w:szCs w:val="18"/>
          <w:lang w:val="en-US"/>
        </w:rPr>
        <w:t xml:space="preserve">    andres.vonarx@unibas.ch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F65761">
        <w:rPr>
          <w:rFonts w:ascii="Lucida Console" w:hAnsi="Lucida Console"/>
          <w:sz w:val="18"/>
          <w:szCs w:val="18"/>
          <w:lang w:val="en-US"/>
        </w:rPr>
        <w:t>HISTORY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  <w:lang w:val="en-US"/>
        </w:rPr>
        <w:t xml:space="preserve">     </w:t>
      </w:r>
      <w:r w:rsidRPr="00F65761">
        <w:rPr>
          <w:rFonts w:ascii="Lucida Console" w:hAnsi="Lucida Console"/>
          <w:sz w:val="18"/>
          <w:szCs w:val="18"/>
        </w:rPr>
        <w:t>07.03.2013 Testversion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 13.11.2013 generiere Parkfeld 950 fuer 856/ava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 10.12.2013 multiple Parkfelder, fixe Interpunktion/ava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 17.12.2013 weitere fixes.../ava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 23.09.2014 ignoriere dublette BS records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 16.04.2015 workflow fuer frei zugaengliche E-Book Pakete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 02.09.2015 erweitert auf 3. Datenquelle BBZ Bern, Dateinamen hardcoded.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 22.01.2016 erweitert auf 4. Datenquelle EHB Bern, Dateinamen hardcoded.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 19.05.2016 - rewrite fuer beliebige Anzahl Sets, verhindert dublette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            "ssib.." IDs in Records.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            - Der spezielle Workflow fuer FREE-Pakete wird eliminiert.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            - Feld 898 wird geloescht.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            - Feld 950 wird nicht mehr generiert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            - Feld 949 wird gepatcht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  <w:r w:rsidRPr="00F65761">
        <w:rPr>
          <w:rFonts w:ascii="Lucida Console" w:hAnsi="Lucida Console"/>
          <w:sz w:val="18"/>
          <w:szCs w:val="18"/>
        </w:rPr>
        <w:t xml:space="preserve">                - Interpunktion fixen zusaetzlich fuer Feld 264</w:t>
      </w:r>
    </w:p>
    <w:p w:rsidR="00F65761" w:rsidRPr="00F65761" w:rsidRDefault="00F65761" w:rsidP="00F65761">
      <w:pPr>
        <w:pStyle w:val="KeinLeerraum"/>
        <w:rPr>
          <w:rFonts w:ascii="Lucida Console" w:hAnsi="Lucida Console"/>
          <w:sz w:val="18"/>
          <w:szCs w:val="18"/>
        </w:rPr>
      </w:pPr>
    </w:p>
    <w:p w:rsidR="00A344BA" w:rsidRDefault="007116E1" w:rsidP="00A344BA">
      <w:pPr>
        <w:pStyle w:val="berschrift3"/>
      </w:pPr>
      <w:bookmarkStart w:id="13" w:name="_Toc464144880"/>
      <w:r w:rsidRPr="007116E1">
        <w:lastRenderedPageBreak/>
        <w:t>normalize_unicode.pl</w:t>
      </w:r>
      <w:bookmarkEnd w:id="13"/>
    </w:p>
    <w:p w:rsidR="007116E1" w:rsidRDefault="00A344BA" w:rsidP="00A344BA">
      <w:r>
        <w:t>D</w:t>
      </w:r>
      <w:r w:rsidR="007116E1" w:rsidRPr="007116E1">
        <w:t>ieses Skript verwandelt UTF-8 in einem "decomposed" Format</w:t>
      </w:r>
      <w:r w:rsidR="007116E1">
        <w:t xml:space="preserve"> </w:t>
      </w:r>
      <w:r w:rsidR="007116E1" w:rsidRPr="007116E1">
        <w:t>(Grundbuchstabe</w:t>
      </w:r>
      <w:r w:rsidR="007116E1">
        <w:t xml:space="preserve"> </w:t>
      </w:r>
      <w:r w:rsidR="007116E1" w:rsidRPr="007116E1">
        <w:t>plus Diakritikum) in die "precomposed" Form</w:t>
      </w:r>
      <w:r w:rsidR="007116E1">
        <w:t xml:space="preserve"> </w:t>
      </w:r>
      <w:r w:rsidR="007116E1" w:rsidRPr="007116E1">
        <w:t>von Unicode, d.h. in die "Normalization Form D (NFD), Canonical</w:t>
      </w:r>
      <w:r w:rsidR="007116E1">
        <w:t xml:space="preserve"> </w:t>
      </w:r>
      <w:r w:rsidR="007116E1" w:rsidRPr="007116E1">
        <w:t>Decomposition". Fehlerhafte UTF-8-Zeichen werden geloescht.</w:t>
      </w:r>
    </w:p>
    <w:p w:rsidR="00E64616" w:rsidRDefault="00E64616" w:rsidP="00A344BA"/>
    <w:p w:rsidR="007116E1" w:rsidRPr="00AF17AE" w:rsidRDefault="007116E1" w:rsidP="00A344BA">
      <w:pPr>
        <w:pStyle w:val="berschrift3"/>
      </w:pPr>
      <w:bookmarkStart w:id="14" w:name="_Toc464144881"/>
      <w:r w:rsidRPr="00AF17AE">
        <w:t>sync-deltas-with-local-db.pl</w:t>
      </w:r>
      <w:bookmarkEnd w:id="14"/>
    </w:p>
    <w:p w:rsidR="007116E1" w:rsidRPr="00AF17AE" w:rsidRDefault="00A344BA" w:rsidP="00A344BA">
      <w:pPr>
        <w:pStyle w:val="KeinLeerraum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  <w:lang w:eastAsia="de-CH" w:bidi="ar-SA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54610</wp:posOffset>
                </wp:positionV>
                <wp:extent cx="6134100" cy="2876550"/>
                <wp:effectExtent l="0" t="0" r="0" b="0"/>
                <wp:wrapNone/>
                <wp:docPr id="72" name="Rechtec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876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72" o:spid="_x0000_s1026" style="position:absolute;margin-left:-4.95pt;margin-top:4.3pt;width:483pt;height:226.5pt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" fillcolor="#daeef3 [664]" stroked="f" strokeweight="2pt"/>
            </w:pict>
          </mc:Fallback>
        </mc:AlternateContent>
      </w: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344BA">
        <w:rPr>
          <w:rFonts w:ascii="Lucida Console" w:hAnsi="Lucida Console"/>
          <w:sz w:val="18"/>
          <w:szCs w:val="18"/>
          <w:lang w:val="en-US"/>
        </w:rPr>
        <w:t>NAME</w:t>
      </w: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344BA">
        <w:rPr>
          <w:rFonts w:ascii="Lucida Console" w:hAnsi="Lucida Console"/>
          <w:sz w:val="18"/>
          <w:szCs w:val="18"/>
          <w:lang w:val="en-US"/>
        </w:rPr>
        <w:t xml:space="preserve">    sync-deltas-with-local-db.pl</w:t>
      </w: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344BA">
        <w:rPr>
          <w:rFonts w:ascii="Lucida Console" w:hAnsi="Lucida Console"/>
          <w:sz w:val="18"/>
          <w:szCs w:val="18"/>
          <w:lang w:val="en-US"/>
        </w:rPr>
        <w:t>SYNOPSIS</w:t>
      </w: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344BA">
        <w:rPr>
          <w:rFonts w:ascii="Lucida Console" w:hAnsi="Lucida Console"/>
          <w:sz w:val="18"/>
          <w:szCs w:val="18"/>
          <w:lang w:val="en-US"/>
        </w:rPr>
        <w:t xml:space="preserve">     perl sync-deltas-with-local-db.pl</w:t>
      </w: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</w:rPr>
      </w:pPr>
      <w:r w:rsidRPr="00A344BA">
        <w:rPr>
          <w:rFonts w:ascii="Lucida Console" w:hAnsi="Lucida Console"/>
          <w:sz w:val="18"/>
          <w:szCs w:val="18"/>
        </w:rPr>
        <w:t>DESCRIPTION</w:t>
      </w: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</w:rPr>
      </w:pPr>
      <w:r w:rsidRPr="00A344BA">
        <w:rPr>
          <w:rFonts w:ascii="Lucida Console" w:hAnsi="Lucida Console"/>
          <w:sz w:val="18"/>
          <w:szCs w:val="18"/>
        </w:rPr>
        <w:t xml:space="preserve">    Pro ERM-Instanz wird eine CSV-Datei mit den Mutationen geliefert:</w:t>
      </w: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</w:rPr>
      </w:pPr>
      <w:r w:rsidRPr="00A344BA">
        <w:rPr>
          <w:rFonts w:ascii="Lucida Console" w:hAnsi="Lucida Console"/>
          <w:sz w:val="18"/>
          <w:szCs w:val="18"/>
        </w:rPr>
        <w:t xml:space="preserve">    DeleteMonographRecords.csv ChangeMonographRecords.csv</w:t>
      </w: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</w:rPr>
      </w:pPr>
      <w:r w:rsidRPr="00A344BA">
        <w:rPr>
          <w:rFonts w:ascii="Lucida Console" w:hAnsi="Lucida Console"/>
          <w:sz w:val="18"/>
          <w:szCs w:val="18"/>
        </w:rPr>
        <w:t xml:space="preserve">    NewMonographRecords.csv</w:t>
      </w: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</w:rPr>
      </w:pP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</w:rPr>
      </w:pPr>
      <w:r w:rsidRPr="00A344BA">
        <w:rPr>
          <w:rFonts w:ascii="Lucida Console" w:hAnsi="Lucida Console"/>
          <w:sz w:val="18"/>
          <w:szCs w:val="18"/>
        </w:rPr>
        <w:t xml:space="preserve">    Die Mutationen werden in der lokalen DB e_swissbib.emedia @ ub-filesvm</w:t>
      </w: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</w:rPr>
      </w:pPr>
      <w:r w:rsidRPr="00A344BA">
        <w:rPr>
          <w:rFonts w:ascii="Lucida Console" w:hAnsi="Lucida Console"/>
          <w:sz w:val="18"/>
          <w:szCs w:val="18"/>
        </w:rPr>
        <w:t xml:space="preserve">    nachgetragen. Fuer jede Aenderung wird ein Timestamp gesetzt.</w:t>
      </w: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</w:rPr>
      </w:pP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</w:rPr>
      </w:pPr>
      <w:r w:rsidRPr="00A344BA">
        <w:rPr>
          <w:rFonts w:ascii="Lucida Console" w:hAnsi="Lucida Console"/>
          <w:sz w:val="18"/>
          <w:szCs w:val="18"/>
        </w:rPr>
        <w:t xml:space="preserve">    Zusaetzlich werden die RunSummary.txt Dateien gemerged nach</w:t>
      </w: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344BA">
        <w:rPr>
          <w:rFonts w:ascii="Lucida Console" w:hAnsi="Lucida Console"/>
          <w:sz w:val="18"/>
          <w:szCs w:val="18"/>
        </w:rPr>
        <w:t xml:space="preserve">    </w:t>
      </w:r>
      <w:r w:rsidRPr="00A344BA">
        <w:rPr>
          <w:rFonts w:ascii="Lucida Console" w:hAnsi="Lucida Console"/>
          <w:sz w:val="18"/>
          <w:szCs w:val="18"/>
          <w:lang w:val="en-US"/>
        </w:rPr>
        <w:t>*/data/Mono-Delta-RunSummary.txt</w:t>
      </w: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344BA">
        <w:rPr>
          <w:rFonts w:ascii="Lucida Console" w:hAnsi="Lucida Console"/>
          <w:sz w:val="18"/>
          <w:szCs w:val="18"/>
          <w:lang w:val="en-US"/>
        </w:rPr>
        <w:t xml:space="preserve">    Laufzeit: &lt; 1 Minute</w:t>
      </w: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344BA">
        <w:rPr>
          <w:rFonts w:ascii="Lucida Console" w:hAnsi="Lucida Console"/>
          <w:sz w:val="18"/>
          <w:szCs w:val="18"/>
          <w:lang w:val="en-US"/>
        </w:rPr>
        <w:t>AUTHOR</w:t>
      </w: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344BA">
        <w:rPr>
          <w:rFonts w:ascii="Lucida Console" w:hAnsi="Lucida Console"/>
          <w:sz w:val="18"/>
          <w:szCs w:val="18"/>
          <w:lang w:val="en-US"/>
        </w:rPr>
        <w:t xml:space="preserve">    andres.vonarx@unibas.ch</w:t>
      </w: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A344BA" w:rsidRPr="00A344BA" w:rsidRDefault="00A344BA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344BA">
        <w:rPr>
          <w:rFonts w:ascii="Lucida Console" w:hAnsi="Lucida Console"/>
          <w:sz w:val="18"/>
          <w:szCs w:val="18"/>
          <w:lang w:val="en-US"/>
        </w:rPr>
        <w:t>HISTORY</w:t>
      </w:r>
    </w:p>
    <w:p w:rsidR="00A344BA" w:rsidRDefault="00A344BA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A344BA">
        <w:rPr>
          <w:rFonts w:ascii="Lucida Console" w:hAnsi="Lucida Console"/>
          <w:sz w:val="18"/>
          <w:szCs w:val="18"/>
          <w:lang w:val="en-US"/>
        </w:rPr>
        <w:t xml:space="preserve">     08.06.2016 beta / ava</w:t>
      </w:r>
    </w:p>
    <w:p w:rsidR="00A344BA" w:rsidRDefault="00A344BA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A344BA" w:rsidRDefault="00A344BA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E64616" w:rsidRDefault="00E64616" w:rsidP="00A344BA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7116E1" w:rsidRPr="007116E1" w:rsidRDefault="007116E1" w:rsidP="00E64616">
      <w:pPr>
        <w:pStyle w:val="berschrift3"/>
        <w:rPr>
          <w:lang w:val="en-US"/>
        </w:rPr>
      </w:pPr>
      <w:bookmarkStart w:id="15" w:name="_Toc464144882"/>
      <w:r>
        <w:rPr>
          <w:lang w:val="en-US"/>
        </w:rPr>
        <w:t>create-delta-files.pl</w:t>
      </w:r>
      <w:bookmarkEnd w:id="15"/>
    </w:p>
    <w:p w:rsid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>
        <w:rPr>
          <w:rFonts w:ascii="Lucida Console" w:hAnsi="Lucida Console"/>
          <w:noProof/>
          <w:sz w:val="18"/>
          <w:szCs w:val="18"/>
          <w:lang w:eastAsia="de-CH" w:bidi="ar-SA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73660</wp:posOffset>
                </wp:positionV>
                <wp:extent cx="6076950" cy="4191000"/>
                <wp:effectExtent l="0" t="0" r="0" b="0"/>
                <wp:wrapNone/>
                <wp:docPr id="73" name="Rechtec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191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73" o:spid="_x0000_s1026" style="position:absolute;margin-left:-4.95pt;margin-top:5.8pt;width:478.5pt;height:330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" fillcolor="#daeef3 [664]" stroked="f" strokeweight="2pt"/>
            </w:pict>
          </mc:Fallback>
        </mc:AlternateConten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>NAME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create-delta-files.pl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>SYNOPSIS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 perl create-delta-files.pl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>DESCRIPTION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The program produces a MARC21 XML file with new and updated E-media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records from all ProQuest ERM, ready for import into Swissbib. It also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produces a list of E-media IDs for which no holdings exist anymore;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these records should be deleted from Swissbib.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Data sources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basel-bern-</w:t>
      </w:r>
      <w:r w:rsidR="0008672E">
        <w:rPr>
          <w:rFonts w:ascii="Lucida Console" w:hAnsi="Lucida Console"/>
          <w:sz w:val="18"/>
          <w:szCs w:val="18"/>
          <w:lang w:val="en-US"/>
        </w:rPr>
        <w:t>emedia</w:t>
      </w:r>
      <w:r w:rsidRPr="00E64616">
        <w:rPr>
          <w:rFonts w:ascii="Lucida Console" w:hAnsi="Lucida Console"/>
          <w:sz w:val="18"/>
          <w:szCs w:val="18"/>
          <w:lang w:val="en-US"/>
        </w:rPr>
        <w:t>.xml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A merge of the complete 360MARC files of all ProQuest ERM instances.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Holdings and specific URLs are merged. Converted to MARC21 XML format.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e_swissbib.emedia @ ub-filesvm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The local MySQL database e_swissbib contains a table emedia. There we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keep track of all the messages regarding added, new or deleted files.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Output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basel-bern-emedia-updates.xml</w:t>
      </w:r>
    </w:p>
    <w:p w:rsid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MARC21 XML file for import into Swissbib. Must be reformatted, gzipped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and uploaded to Swissbib host.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basel-bern-emedia-deletions.txt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List of IDSs to be deleted. Note: first line contains date stamp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Program flow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Step 1: The program queries the emedia table to find IDs whithout any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holdings. It adds these IDs to the deletion list and removes the record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from the table.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Step 2:The program iterates over basel-bern-</w:t>
      </w:r>
      <w:r w:rsidR="0008672E">
        <w:rPr>
          <w:rFonts w:ascii="Lucida Console" w:hAnsi="Lucida Console"/>
          <w:sz w:val="18"/>
          <w:szCs w:val="18"/>
          <w:lang w:val="en-US"/>
        </w:rPr>
        <w:t>emedia</w:t>
      </w:r>
      <w:r w:rsidRPr="00E64616">
        <w:rPr>
          <w:rFonts w:ascii="Lucida Console" w:hAnsi="Lucida Console"/>
          <w:sz w:val="18"/>
          <w:szCs w:val="18"/>
          <w:lang w:val="en-US"/>
        </w:rPr>
        <w:t>.xml. It checks the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records ID against the emedia table. It will set the MARC flag for the</w:t>
      </w:r>
    </w:p>
    <w:p w:rsid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>
        <w:rPr>
          <w:rFonts w:ascii="Lucida Console" w:hAnsi="Lucida Console"/>
          <w:noProof/>
          <w:sz w:val="18"/>
          <w:szCs w:val="18"/>
          <w:lang w:eastAsia="de-CH" w:bidi="ar-SA"/>
        </w:rPr>
        <w:lastRenderedPageBreak/>
        <mc:AlternateContent>
          <mc:Choice Requires="wps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-62865</wp:posOffset>
                </wp:positionV>
                <wp:extent cx="6076950" cy="3257550"/>
                <wp:effectExtent l="0" t="0" r="0" b="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257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4" o:spid="_x0000_s1026" style="position:absolute;margin-left:-1.95pt;margin-top:-4.95pt;width:478.5pt;height:256.5pt;z-index:-25155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" fillcolor="#daeef3 [664]" stroked="f" strokeweight="2pt"/>
            </w:pict>
          </mc:Fallback>
        </mc:AlternateContent>
      </w:r>
      <w:r>
        <w:rPr>
          <w:rFonts w:ascii="Lucida Console" w:hAnsi="Lucida Console"/>
          <w:sz w:val="18"/>
          <w:szCs w:val="18"/>
          <w:lang w:val="en-US"/>
        </w:rPr>
        <w:t>[…]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record and output the record to basel-bern-emedia-updates.xml if one of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two conditions are met: (1) The *modified* field is set to the current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date, signaling a recent addition, update or deletion. (2) The MARC flag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is not set, signaling that the record has been reported as addition in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an earlier run but the MARC record has not been delivered.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Run time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15 minutes (ub-catmandu, 380'000 records total, 2016-06-09)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CAVEAT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ProQuest/SerialSolutions produces the 360MARC data and the lists for</w:t>
      </w:r>
    </w:p>
    <w:p w:rsid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new/changed/deleted records asynchronously. Therefore it is possible the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>
        <w:rPr>
          <w:rFonts w:ascii="Lucida Console" w:hAnsi="Lucida Console"/>
          <w:sz w:val="18"/>
          <w:szCs w:val="18"/>
          <w:lang w:val="en-US"/>
        </w:rPr>
        <w:t xml:space="preserve">    reco</w:t>
      </w:r>
      <w:r w:rsidRPr="00E64616">
        <w:rPr>
          <w:rFonts w:ascii="Lucida Console" w:hAnsi="Lucida Console"/>
          <w:sz w:val="18"/>
          <w:szCs w:val="18"/>
          <w:lang w:val="en-US"/>
        </w:rPr>
        <w:t>rds will be reported as new before the 360MARC record has been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delivered.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This results in messy statistics. We also have to keep track of whether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we actually could deliver a delta record to Swissbib or not.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An example:</w:t>
      </w:r>
    </w:p>
    <w:p w:rsid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>
        <w:rPr>
          <w:rFonts w:ascii="Lucida Console" w:hAnsi="Lucida Console"/>
          <w:sz w:val="18"/>
          <w:szCs w:val="18"/>
          <w:lang w:val="en-US"/>
        </w:rPr>
        <w:t xml:space="preserve">    [. . .]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>AUTHOR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andres.vonarx@unibas.ch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>HISTORY</w:t>
      </w:r>
    </w:p>
    <w:p w:rsidR="00E64616" w:rsidRPr="00E64616" w:rsidRDefault="00E64616" w:rsidP="00E64616">
      <w:pPr>
        <w:pStyle w:val="KeinLeerraum"/>
        <w:rPr>
          <w:rFonts w:ascii="Lucida Console" w:hAnsi="Lucida Console"/>
          <w:sz w:val="18"/>
          <w:szCs w:val="18"/>
          <w:lang w:val="en-US"/>
        </w:rPr>
      </w:pPr>
      <w:r w:rsidRPr="00E64616">
        <w:rPr>
          <w:rFonts w:ascii="Lucida Console" w:hAnsi="Lucida Console"/>
          <w:sz w:val="18"/>
          <w:szCs w:val="18"/>
          <w:lang w:val="en-US"/>
        </w:rPr>
        <w:t xml:space="preserve">     09.06.2016 beta / ava</w:t>
      </w:r>
    </w:p>
    <w:p w:rsidR="00E64616" w:rsidRPr="00AF17AE" w:rsidRDefault="00E64616" w:rsidP="001266CB">
      <w:pPr>
        <w:rPr>
          <w:b/>
          <w:lang w:val="en-US"/>
        </w:rPr>
      </w:pPr>
    </w:p>
    <w:p w:rsidR="001266CB" w:rsidRPr="00AF17AE" w:rsidRDefault="003E3F25" w:rsidP="00E64616">
      <w:pPr>
        <w:pStyle w:val="berschrift1"/>
        <w:rPr>
          <w:lang w:val="en-US"/>
        </w:rPr>
      </w:pPr>
      <w:bookmarkStart w:id="16" w:name="_Toc464144883"/>
      <w:r w:rsidRPr="00AF17AE">
        <w:rPr>
          <w:lang w:val="en-US"/>
        </w:rPr>
        <w:t>Logfiles</w:t>
      </w:r>
      <w:bookmarkEnd w:id="16"/>
    </w:p>
    <w:p w:rsidR="003E3F25" w:rsidRPr="000D2B6D" w:rsidRDefault="007A74B3" w:rsidP="00E64616">
      <w:pPr>
        <w:pStyle w:val="berschrift3"/>
      </w:pPr>
      <w:bookmarkStart w:id="17" w:name="_Toc464144884"/>
      <w:r w:rsidRPr="000D2B6D">
        <w:t>RunSummary-Mono.txt</w:t>
      </w:r>
      <w:bookmarkEnd w:id="17"/>
      <w:r w:rsidRPr="000D2B6D">
        <w:tab/>
      </w:r>
    </w:p>
    <w:p w:rsidR="007A74B3" w:rsidRPr="007A74B3" w:rsidRDefault="007A74B3" w:rsidP="001266CB">
      <w:r w:rsidRPr="007A74B3">
        <w:t>Konkatenierte RunSummary</w:t>
      </w:r>
      <w:r>
        <w:t>.txt von SerialSolution</w:t>
      </w:r>
      <w:r w:rsidRPr="007A74B3">
        <w:t xml:space="preserve"> für alle Instanzen der MARC Datenlieferung</w:t>
      </w:r>
      <w:r>
        <w:t>en</w:t>
      </w:r>
    </w:p>
    <w:p w:rsidR="007A74B3" w:rsidRPr="007153D6" w:rsidRDefault="007A74B3" w:rsidP="00E64616">
      <w:pPr>
        <w:pStyle w:val="berschrift3"/>
      </w:pPr>
      <w:bookmarkStart w:id="18" w:name="_Toc464144885"/>
      <w:r w:rsidRPr="007153D6">
        <w:t>RunSummar</w:t>
      </w:r>
      <w:r w:rsidRPr="00E64616">
        <w:rPr>
          <w:rStyle w:val="berschrift3Zchn"/>
        </w:rPr>
        <w:t>y</w:t>
      </w:r>
      <w:r w:rsidRPr="007153D6">
        <w:t>-Mono-Delta.txt</w:t>
      </w:r>
      <w:bookmarkEnd w:id="18"/>
    </w:p>
    <w:p w:rsidR="007A74B3" w:rsidRDefault="007A74B3" w:rsidP="001266CB">
      <w:r>
        <w:t>Konkatenierte RunSummary.txt von SerialSolution für alle Instanzen der Delta Dateilieferungen</w:t>
      </w:r>
    </w:p>
    <w:p w:rsidR="007A74B3" w:rsidRPr="007153D6" w:rsidRDefault="007A74B3" w:rsidP="00E64616">
      <w:pPr>
        <w:pStyle w:val="berschrift3"/>
      </w:pPr>
      <w:bookmarkStart w:id="19" w:name="_Toc464144886"/>
      <w:r w:rsidRPr="007153D6">
        <w:t>statistik.txt</w:t>
      </w:r>
      <w:bookmarkEnd w:id="19"/>
    </w:p>
    <w:p w:rsidR="007A74B3" w:rsidRDefault="007A74B3" w:rsidP="007A74B3">
      <w:r w:rsidRPr="007153D6">
        <w:t>Gesamtstatistik von make-idsbb-emedia.sh</w:t>
      </w:r>
    </w:p>
    <w:p w:rsidR="000D2B6D" w:rsidRDefault="000D2B6D" w:rsidP="007A74B3"/>
    <w:p w:rsidR="000D2B6D" w:rsidRDefault="000D2B6D" w:rsidP="007A74B3"/>
    <w:p w:rsidR="000D2B6D" w:rsidRDefault="000D2B6D" w:rsidP="007A74B3">
      <w:r>
        <w:t>Siehe auch:</w:t>
      </w:r>
    </w:p>
    <w:p w:rsidR="000D2B6D" w:rsidRDefault="000D2B6D" w:rsidP="007A74B3">
      <w:hyperlink r:id="rId10" w:history="1">
        <w:r w:rsidRPr="00A825E8">
          <w:rPr>
            <w:rStyle w:val="Hyperlink"/>
          </w:rPr>
          <w:t>http://www.swissbib.org/wiki/index.php?title=Members:OaiDeleteRecordsCompiledSingleIds#Bereitstellung_der_summon_ebooks_f.C3.BCr_den_Import_in_</w:t>
        </w:r>
        <w:bookmarkStart w:id="20" w:name="_GoBack"/>
        <w:bookmarkEnd w:id="20"/>
        <w:r w:rsidRPr="00A825E8">
          <w:rPr>
            <w:rStyle w:val="Hyperlink"/>
          </w:rPr>
          <w:t>d</w:t>
        </w:r>
        <w:r w:rsidRPr="00A825E8">
          <w:rPr>
            <w:rStyle w:val="Hyperlink"/>
          </w:rPr>
          <w:t>en_CBS_Datenhub</w:t>
        </w:r>
      </w:hyperlink>
    </w:p>
    <w:p w:rsidR="000D2B6D" w:rsidRPr="007153D6" w:rsidRDefault="000D2B6D" w:rsidP="007A74B3"/>
    <w:sectPr w:rsidR="000D2B6D" w:rsidRPr="007153D6" w:rsidSect="00E25C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0" w:footer="454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883" w:rsidRDefault="00532883" w:rsidP="00532883">
      <w:pPr>
        <w:spacing w:after="0" w:line="240" w:lineRule="auto"/>
      </w:pPr>
      <w:r>
        <w:separator/>
      </w:r>
    </w:p>
  </w:endnote>
  <w:endnote w:type="continuationSeparator" w:id="0">
    <w:p w:rsidR="00532883" w:rsidRDefault="00532883" w:rsidP="0053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883" w:rsidRDefault="0053288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883" w:rsidRPr="00532883" w:rsidRDefault="00532883">
    <w:pPr>
      <w:pStyle w:val="Fuzeile"/>
      <w:rPr>
        <w:sz w:val="18"/>
        <w:szCs w:val="18"/>
        <w:lang w:val="en-US"/>
      </w:rPr>
    </w:pPr>
    <w:r w:rsidRPr="00532883">
      <w:rPr>
        <w:sz w:val="18"/>
        <w:szCs w:val="18"/>
        <w:lang w:val="en-US"/>
      </w:rPr>
      <w:t>Preprocessing E-Media IDSBB-&gt;Swissbib</w:t>
    </w:r>
    <w:r w:rsidRPr="00532883">
      <w:rPr>
        <w:sz w:val="18"/>
        <w:szCs w:val="18"/>
      </w:rPr>
      <w:ptab w:relativeTo="margin" w:alignment="center" w:leader="none"/>
    </w:r>
    <w:r w:rsidRPr="00532883">
      <w:rPr>
        <w:sz w:val="18"/>
        <w:szCs w:val="18"/>
        <w:lang w:val="en-US"/>
      </w:rPr>
      <w:t>Juni 2016/ava</w:t>
    </w:r>
    <w:r w:rsidRPr="00532883">
      <w:rPr>
        <w:sz w:val="18"/>
        <w:szCs w:val="18"/>
        <w:lang w:val="en-US"/>
      </w:rPr>
      <w:tab/>
      <w:t xml:space="preserve">Seite </w:t>
    </w:r>
    <w:r w:rsidRPr="00532883">
      <w:rPr>
        <w:sz w:val="18"/>
        <w:szCs w:val="18"/>
        <w:lang w:val="en-US"/>
      </w:rPr>
      <w:fldChar w:fldCharType="begin"/>
    </w:r>
    <w:r w:rsidRPr="00532883">
      <w:rPr>
        <w:sz w:val="18"/>
        <w:szCs w:val="18"/>
        <w:lang w:val="en-US"/>
      </w:rPr>
      <w:instrText xml:space="preserve"> PAGE   \* MERGEFORMAT </w:instrText>
    </w:r>
    <w:r w:rsidRPr="00532883">
      <w:rPr>
        <w:sz w:val="18"/>
        <w:szCs w:val="18"/>
        <w:lang w:val="en-US"/>
      </w:rPr>
      <w:fldChar w:fldCharType="separate"/>
    </w:r>
    <w:r w:rsidR="000D2B6D">
      <w:rPr>
        <w:noProof/>
        <w:sz w:val="18"/>
        <w:szCs w:val="18"/>
        <w:lang w:val="en-US"/>
      </w:rPr>
      <w:t>8</w:t>
    </w:r>
    <w:r w:rsidRPr="00532883">
      <w:rPr>
        <w:sz w:val="18"/>
        <w:szCs w:val="18"/>
        <w:lang w:val="en-US"/>
      </w:rPr>
      <w:fldChar w:fldCharType="end"/>
    </w:r>
    <w:r w:rsidRPr="00532883">
      <w:rPr>
        <w:sz w:val="18"/>
        <w:szCs w:val="18"/>
        <w:lang w:val="en-US"/>
      </w:rPr>
      <w:t>/</w:t>
    </w:r>
    <w:r w:rsidRPr="00532883">
      <w:rPr>
        <w:sz w:val="18"/>
        <w:szCs w:val="18"/>
        <w:lang w:val="en-US"/>
      </w:rPr>
      <w:fldChar w:fldCharType="begin"/>
    </w:r>
    <w:r w:rsidRPr="00532883">
      <w:rPr>
        <w:sz w:val="18"/>
        <w:szCs w:val="18"/>
        <w:lang w:val="en-US"/>
      </w:rPr>
      <w:instrText xml:space="preserve"> NUMPAGES   \* MERGEFORMAT </w:instrText>
    </w:r>
    <w:r w:rsidRPr="00532883">
      <w:rPr>
        <w:sz w:val="18"/>
        <w:szCs w:val="18"/>
        <w:lang w:val="en-US"/>
      </w:rPr>
      <w:fldChar w:fldCharType="separate"/>
    </w:r>
    <w:r w:rsidR="000D2B6D">
      <w:rPr>
        <w:noProof/>
        <w:sz w:val="18"/>
        <w:szCs w:val="18"/>
        <w:lang w:val="en-US"/>
      </w:rPr>
      <w:t>8</w:t>
    </w:r>
    <w:r w:rsidRPr="00532883">
      <w:rPr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883" w:rsidRDefault="0053288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883" w:rsidRDefault="00532883" w:rsidP="00532883">
      <w:pPr>
        <w:spacing w:after="0" w:line="240" w:lineRule="auto"/>
      </w:pPr>
      <w:r>
        <w:separator/>
      </w:r>
    </w:p>
  </w:footnote>
  <w:footnote w:type="continuationSeparator" w:id="0">
    <w:p w:rsidR="00532883" w:rsidRDefault="00532883" w:rsidP="00532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883" w:rsidRDefault="0053288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883" w:rsidRDefault="0053288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883" w:rsidRDefault="0053288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11211"/>
    <w:multiLevelType w:val="multilevel"/>
    <w:tmpl w:val="B7049A0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3AA7700"/>
    <w:multiLevelType w:val="hybridMultilevel"/>
    <w:tmpl w:val="FAE8369E"/>
    <w:lvl w:ilvl="0" w:tplc="B8D8B8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Mang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9F4A5A"/>
    <w:multiLevelType w:val="hybridMultilevel"/>
    <w:tmpl w:val="3730838A"/>
    <w:lvl w:ilvl="0" w:tplc="B8D8B8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Mang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A60"/>
    <w:rsid w:val="00007DFF"/>
    <w:rsid w:val="0008672E"/>
    <w:rsid w:val="000D2B6D"/>
    <w:rsid w:val="001266CB"/>
    <w:rsid w:val="001C3D98"/>
    <w:rsid w:val="002340D5"/>
    <w:rsid w:val="00336C0F"/>
    <w:rsid w:val="003D4095"/>
    <w:rsid w:val="003E00E8"/>
    <w:rsid w:val="003E3F25"/>
    <w:rsid w:val="00424380"/>
    <w:rsid w:val="00532883"/>
    <w:rsid w:val="00632915"/>
    <w:rsid w:val="006A7349"/>
    <w:rsid w:val="007116E1"/>
    <w:rsid w:val="007153D6"/>
    <w:rsid w:val="0071606C"/>
    <w:rsid w:val="00725D8B"/>
    <w:rsid w:val="00787A60"/>
    <w:rsid w:val="007A74B3"/>
    <w:rsid w:val="009160E2"/>
    <w:rsid w:val="00972DE0"/>
    <w:rsid w:val="009C05A5"/>
    <w:rsid w:val="00A32358"/>
    <w:rsid w:val="00A344BA"/>
    <w:rsid w:val="00AF17AE"/>
    <w:rsid w:val="00B06591"/>
    <w:rsid w:val="00B63771"/>
    <w:rsid w:val="00B63DD4"/>
    <w:rsid w:val="00C86C7D"/>
    <w:rsid w:val="00C94F70"/>
    <w:rsid w:val="00D47D92"/>
    <w:rsid w:val="00D7405A"/>
    <w:rsid w:val="00D83FAF"/>
    <w:rsid w:val="00DA436C"/>
    <w:rsid w:val="00E25CE3"/>
    <w:rsid w:val="00E64616"/>
    <w:rsid w:val="00EC4D75"/>
    <w:rsid w:val="00F0194A"/>
    <w:rsid w:val="00F65761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32915"/>
  </w:style>
  <w:style w:type="paragraph" w:styleId="berschrift1">
    <w:name w:val="heading 1"/>
    <w:basedOn w:val="berschrift"/>
    <w:next w:val="Textkrper"/>
    <w:uiPriority w:val="9"/>
    <w:qFormat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Cs w:val="2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2915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32915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uiPriority w:val="35"/>
    <w:semiHidden/>
    <w:unhideWhenUsed/>
    <w:qFormat/>
    <w:pPr>
      <w:spacing w:line="240" w:lineRule="auto"/>
    </w:pPr>
    <w:rPr>
      <w:rFonts w:cs="Mangal"/>
      <w:b/>
      <w:bCs/>
      <w:color w:val="4F81BD" w:themeColor="accent1"/>
      <w:sz w:val="18"/>
      <w:szCs w:val="16"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Untertitel">
    <w:name w:val="Subtitle"/>
    <w:basedOn w:val="berschrift"/>
    <w:next w:val="Textkrper"/>
    <w:uiPriority w:val="11"/>
    <w:qFormat/>
    <w:pPr>
      <w:keepNext w:val="0"/>
      <w:numPr>
        <w:ilvl w:val="1"/>
      </w:numPr>
      <w:spacing w:before="0" w:after="200"/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paragraph" w:styleId="Titel">
    <w:name w:val="Title"/>
    <w:basedOn w:val="berschrift"/>
    <w:next w:val="Textkrper"/>
    <w:uiPriority w:val="10"/>
    <w:qFormat/>
    <w:pPr>
      <w:keepNext w:val="0"/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paragraph" w:customStyle="1" w:styleId="VorformatierterText">
    <w:name w:val="Vorformatierter Text"/>
    <w:basedOn w:val="Standard"/>
    <w:rPr>
      <w:rFonts w:ascii="Liberation Mono" w:eastAsia="Courier New" w:hAnsi="Liberation Mono" w:cs="Liberation Mono"/>
      <w:szCs w:val="20"/>
    </w:rPr>
  </w:style>
  <w:style w:type="character" w:styleId="Hyperlink">
    <w:name w:val="Hyperlink"/>
    <w:basedOn w:val="Absatz-Standardschriftart"/>
    <w:uiPriority w:val="99"/>
    <w:unhideWhenUsed/>
    <w:rsid w:val="003D409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4095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4095"/>
    <w:rPr>
      <w:rFonts w:ascii="Tahoma" w:hAnsi="Tahoma" w:cs="Mangal"/>
      <w:sz w:val="16"/>
      <w:szCs w:val="14"/>
    </w:rPr>
  </w:style>
  <w:style w:type="table" w:styleId="Tabellenraster">
    <w:name w:val="Table Grid"/>
    <w:basedOn w:val="NormaleTabelle"/>
    <w:uiPriority w:val="59"/>
    <w:rsid w:val="00632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632915"/>
    <w:pPr>
      <w:spacing w:after="0" w:line="240" w:lineRule="auto"/>
    </w:pPr>
    <w:rPr>
      <w:rFonts w:cs="Mangal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2915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32915"/>
    <w:rPr>
      <w:rFonts w:asciiTheme="majorHAnsi" w:eastAsiaTheme="majorEastAsia" w:hAnsiTheme="majorHAnsi" w:cs="Mangal"/>
      <w:b/>
      <w:bCs/>
      <w:color w:val="4F81BD" w:themeColor="accent1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F6525"/>
    <w:pPr>
      <w:outlineLvl w:val="9"/>
    </w:pPr>
    <w:rPr>
      <w:rFonts w:cstheme="majorBidi"/>
      <w:szCs w:val="28"/>
      <w:lang w:eastAsia="de-CH" w:bidi="ar-SA"/>
    </w:rPr>
  </w:style>
  <w:style w:type="paragraph" w:styleId="Verzeichnis1">
    <w:name w:val="toc 1"/>
    <w:basedOn w:val="Standard"/>
    <w:next w:val="Standard"/>
    <w:autoRedefine/>
    <w:uiPriority w:val="39"/>
    <w:unhideWhenUsed/>
    <w:rsid w:val="00FF6525"/>
    <w:pPr>
      <w:spacing w:after="100"/>
    </w:pPr>
    <w:rPr>
      <w:rFonts w:cs="Mangal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FF6525"/>
    <w:pPr>
      <w:spacing w:after="100"/>
      <w:ind w:left="220"/>
    </w:pPr>
    <w:rPr>
      <w:rFonts w:cs="Mangal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FF6525"/>
    <w:pPr>
      <w:spacing w:after="100"/>
      <w:ind w:left="440"/>
    </w:pPr>
    <w:rPr>
      <w:rFonts w:cs="Mang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532883"/>
    <w:pPr>
      <w:tabs>
        <w:tab w:val="center" w:pos="4536"/>
        <w:tab w:val="right" w:pos="9072"/>
      </w:tabs>
      <w:spacing w:after="0" w:line="240" w:lineRule="auto"/>
    </w:pPr>
    <w:rPr>
      <w:rFonts w:cs="Mangal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532883"/>
    <w:rPr>
      <w:rFonts w:cs="Mangal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32883"/>
    <w:pPr>
      <w:tabs>
        <w:tab w:val="center" w:pos="4536"/>
        <w:tab w:val="right" w:pos="9072"/>
      </w:tabs>
      <w:spacing w:after="0" w:line="240" w:lineRule="auto"/>
    </w:pPr>
    <w:rPr>
      <w:rFonts w:cs="Mangal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532883"/>
    <w:rPr>
      <w:rFonts w:cs="Mangal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D2B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32915"/>
  </w:style>
  <w:style w:type="paragraph" w:styleId="berschrift1">
    <w:name w:val="heading 1"/>
    <w:basedOn w:val="berschrift"/>
    <w:next w:val="Textkrper"/>
    <w:uiPriority w:val="9"/>
    <w:qFormat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Cs w:val="2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2915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32915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uiPriority w:val="35"/>
    <w:semiHidden/>
    <w:unhideWhenUsed/>
    <w:qFormat/>
    <w:pPr>
      <w:spacing w:line="240" w:lineRule="auto"/>
    </w:pPr>
    <w:rPr>
      <w:rFonts w:cs="Mangal"/>
      <w:b/>
      <w:bCs/>
      <w:color w:val="4F81BD" w:themeColor="accent1"/>
      <w:sz w:val="18"/>
      <w:szCs w:val="16"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Untertitel">
    <w:name w:val="Subtitle"/>
    <w:basedOn w:val="berschrift"/>
    <w:next w:val="Textkrper"/>
    <w:uiPriority w:val="11"/>
    <w:qFormat/>
    <w:pPr>
      <w:keepNext w:val="0"/>
      <w:numPr>
        <w:ilvl w:val="1"/>
      </w:numPr>
      <w:spacing w:before="0" w:after="200"/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paragraph" w:styleId="Titel">
    <w:name w:val="Title"/>
    <w:basedOn w:val="berschrift"/>
    <w:next w:val="Textkrper"/>
    <w:uiPriority w:val="10"/>
    <w:qFormat/>
    <w:pPr>
      <w:keepNext w:val="0"/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paragraph" w:customStyle="1" w:styleId="VorformatierterText">
    <w:name w:val="Vorformatierter Text"/>
    <w:basedOn w:val="Standard"/>
    <w:rPr>
      <w:rFonts w:ascii="Liberation Mono" w:eastAsia="Courier New" w:hAnsi="Liberation Mono" w:cs="Liberation Mono"/>
      <w:szCs w:val="20"/>
    </w:rPr>
  </w:style>
  <w:style w:type="character" w:styleId="Hyperlink">
    <w:name w:val="Hyperlink"/>
    <w:basedOn w:val="Absatz-Standardschriftart"/>
    <w:uiPriority w:val="99"/>
    <w:unhideWhenUsed/>
    <w:rsid w:val="003D409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4095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4095"/>
    <w:rPr>
      <w:rFonts w:ascii="Tahoma" w:hAnsi="Tahoma" w:cs="Mangal"/>
      <w:sz w:val="16"/>
      <w:szCs w:val="14"/>
    </w:rPr>
  </w:style>
  <w:style w:type="table" w:styleId="Tabellenraster">
    <w:name w:val="Table Grid"/>
    <w:basedOn w:val="NormaleTabelle"/>
    <w:uiPriority w:val="59"/>
    <w:rsid w:val="00632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632915"/>
    <w:pPr>
      <w:spacing w:after="0" w:line="240" w:lineRule="auto"/>
    </w:pPr>
    <w:rPr>
      <w:rFonts w:cs="Mangal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2915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32915"/>
    <w:rPr>
      <w:rFonts w:asciiTheme="majorHAnsi" w:eastAsiaTheme="majorEastAsia" w:hAnsiTheme="majorHAnsi" w:cs="Mangal"/>
      <w:b/>
      <w:bCs/>
      <w:color w:val="4F81BD" w:themeColor="accent1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F6525"/>
    <w:pPr>
      <w:outlineLvl w:val="9"/>
    </w:pPr>
    <w:rPr>
      <w:rFonts w:cstheme="majorBidi"/>
      <w:szCs w:val="28"/>
      <w:lang w:eastAsia="de-CH" w:bidi="ar-SA"/>
    </w:rPr>
  </w:style>
  <w:style w:type="paragraph" w:styleId="Verzeichnis1">
    <w:name w:val="toc 1"/>
    <w:basedOn w:val="Standard"/>
    <w:next w:val="Standard"/>
    <w:autoRedefine/>
    <w:uiPriority w:val="39"/>
    <w:unhideWhenUsed/>
    <w:rsid w:val="00FF6525"/>
    <w:pPr>
      <w:spacing w:after="100"/>
    </w:pPr>
    <w:rPr>
      <w:rFonts w:cs="Mangal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FF6525"/>
    <w:pPr>
      <w:spacing w:after="100"/>
      <w:ind w:left="220"/>
    </w:pPr>
    <w:rPr>
      <w:rFonts w:cs="Mangal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FF6525"/>
    <w:pPr>
      <w:spacing w:after="100"/>
      <w:ind w:left="440"/>
    </w:pPr>
    <w:rPr>
      <w:rFonts w:cs="Mang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532883"/>
    <w:pPr>
      <w:tabs>
        <w:tab w:val="center" w:pos="4536"/>
        <w:tab w:val="right" w:pos="9072"/>
      </w:tabs>
      <w:spacing w:after="0" w:line="240" w:lineRule="auto"/>
    </w:pPr>
    <w:rPr>
      <w:rFonts w:cs="Mangal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532883"/>
    <w:rPr>
      <w:rFonts w:cs="Mangal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32883"/>
    <w:pPr>
      <w:tabs>
        <w:tab w:val="center" w:pos="4536"/>
        <w:tab w:val="right" w:pos="9072"/>
      </w:tabs>
      <w:spacing w:after="0" w:line="240" w:lineRule="auto"/>
    </w:pPr>
    <w:rPr>
      <w:rFonts w:cs="Mangal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532883"/>
    <w:rPr>
      <w:rFonts w:cs="Mangal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D2B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swissbib.org/wiki/index.php?title=Members:OaiDeleteRecordsCompiledSingleIds#Bereitstellung_der_summon_ebooks_f.C3.BCr_den_Import_in_den_CBS_Datenhu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wissbib.org/wiki/index.php?title=E-Book-Impor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92875-C2F6-4443-ACAE-E8C5FE18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8BEB933A.dotm</Template>
  <TotalTime>0</TotalTime>
  <Pages>8</Pages>
  <Words>2012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von Arx</dc:creator>
  <cp:lastModifiedBy>Andres von Arx</cp:lastModifiedBy>
  <cp:revision>34</cp:revision>
  <dcterms:created xsi:type="dcterms:W3CDTF">2016-06-13T09:27:00Z</dcterms:created>
  <dcterms:modified xsi:type="dcterms:W3CDTF">2016-10-13T16:05:00Z</dcterms:modified>
  <dc:language>de-CH</dc:language>
</cp:coreProperties>
</file>